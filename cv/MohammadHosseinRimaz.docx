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95959" w:themeColor="text1" w:themeTint="A6"/>
          <w:sz w:val="72"/>
          <w:szCs w:val="22"/>
        </w:rPr>
        <w:alias w:val="Author"/>
        <w:tag w:val=""/>
        <w:id w:val="1246310863"/>
        <w:placeholder>
          <w:docPart w:val="CCA564EEE2BE43CB87C0EF498F4A1CB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7858C51D" w14:textId="77777777" w:rsidR="0001388A" w:rsidRPr="00BE5EAC" w:rsidRDefault="004B1A24" w:rsidP="00D678A6">
          <w:pPr>
            <w:pStyle w:val="Title"/>
            <w:jc w:val="center"/>
            <w:rPr>
              <w:sz w:val="72"/>
              <w:szCs w:val="22"/>
            </w:rPr>
          </w:pPr>
          <w:r w:rsidRPr="00BE5EAC">
            <w:rPr>
              <w:color w:val="595959" w:themeColor="text1" w:themeTint="A6"/>
              <w:sz w:val="72"/>
              <w:szCs w:val="22"/>
            </w:rPr>
            <w:t>Mohammad Hossein Rimaz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771"/>
        <w:gridCol w:w="10029"/>
      </w:tblGrid>
      <w:tr w:rsidR="0001388A" w14:paraId="0EA21E06" w14:textId="77777777" w:rsidTr="00D67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357" w:type="pct"/>
          </w:tcPr>
          <w:p w14:paraId="008EF2BC" w14:textId="77777777" w:rsidR="0001388A" w:rsidRDefault="0001388A"/>
        </w:tc>
        <w:tc>
          <w:tcPr>
            <w:tcW w:w="4643" w:type="pct"/>
          </w:tcPr>
          <w:p w14:paraId="0702B9E4" w14:textId="77777777" w:rsidR="0001388A" w:rsidRDefault="0001388A"/>
        </w:tc>
      </w:tr>
      <w:tr w:rsidR="00D678A6" w14:paraId="468FD760" w14:textId="77777777" w:rsidTr="00D678A6">
        <w:trPr>
          <w:trHeight w:val="126"/>
        </w:trPr>
        <w:tc>
          <w:tcPr>
            <w:tcW w:w="5000" w:type="pct"/>
            <w:gridSpan w:val="2"/>
          </w:tcPr>
          <w:p w14:paraId="0396ADA2" w14:textId="007907BB" w:rsidR="00D678A6" w:rsidRDefault="00D678A6" w:rsidP="00D678A6">
            <w:pPr>
              <w:pStyle w:val="ContactInfo"/>
              <w:jc w:val="center"/>
            </w:pPr>
            <w:proofErr w:type="spellStart"/>
            <w:r>
              <w:t>Tavanir</w:t>
            </w:r>
            <w:proofErr w:type="spellEnd"/>
            <w:r>
              <w:t xml:space="preserve"> St., Vali-</w:t>
            </w:r>
            <w:proofErr w:type="spellStart"/>
            <w:r>
              <w:t>Asr</w:t>
            </w:r>
            <w:proofErr w:type="spellEnd"/>
            <w:r>
              <w:t xml:space="preserve"> St., Tehran, Iran  </w:t>
            </w:r>
            <w:r>
              <w:rPr>
                <w:color w:val="A6A6A6" w:themeColor="background1" w:themeShade="A6"/>
              </w:rPr>
              <w:t>|</w:t>
            </w:r>
            <w:r>
              <w:t> +98 933 888 0256 </w:t>
            </w:r>
            <w:r>
              <w:rPr>
                <w:color w:val="A6A6A6" w:themeColor="background1" w:themeShade="A6"/>
              </w:rPr>
              <w:t>|</w:t>
            </w:r>
            <w:r>
              <w:t> </w:t>
            </w:r>
            <w:hyperlink r:id="rId9" w:history="1">
              <w:r w:rsidRPr="00BF0695">
                <w:rPr>
                  <w:rStyle w:val="Hyperlink"/>
                </w:rPr>
                <w:t>mhrimaz@email.kntu.ac.ir</w:t>
              </w:r>
            </w:hyperlink>
            <w:r>
              <w:t xml:space="preserve"> | </w:t>
            </w:r>
            <w:hyperlink r:id="rId10" w:history="1">
              <w:r w:rsidRPr="00BE5EAC">
                <w:rPr>
                  <w:rStyle w:val="Hyperlink"/>
                </w:rPr>
                <w:t>GitHub</w:t>
              </w:r>
            </w:hyperlink>
            <w:r>
              <w:t xml:space="preserve"> | </w:t>
            </w:r>
            <w:hyperlink r:id="rId11" w:history="1">
              <w:r w:rsidRPr="00772927">
                <w:rPr>
                  <w:rStyle w:val="Hyperlink"/>
                </w:rPr>
                <w:t>LinkedIn</w:t>
              </w:r>
            </w:hyperlink>
            <w:r w:rsidRPr="00D678A6">
              <w:rPr>
                <w:rStyle w:val="Hyperlink"/>
                <w:u w:val="none"/>
              </w:rPr>
              <w:t xml:space="preserve"> | </w:t>
            </w:r>
            <w:hyperlink r:id="rId12" w:history="1">
              <w:r w:rsidRPr="00D678A6">
                <w:rPr>
                  <w:rStyle w:val="Hyperlink"/>
                </w:rPr>
                <w:t>Website</w:t>
              </w:r>
            </w:hyperlink>
          </w:p>
        </w:tc>
      </w:tr>
    </w:tbl>
    <w:p w14:paraId="17464835" w14:textId="77777777" w:rsidR="004B1A24" w:rsidRPr="00D678A6" w:rsidRDefault="004B1A24" w:rsidP="001F43A4">
      <w:pPr>
        <w:pStyle w:val="Heading1"/>
      </w:pPr>
      <w:r w:rsidRPr="00D678A6">
        <w:t>Education</w:t>
      </w:r>
    </w:p>
    <w:tbl>
      <w:tblPr>
        <w:tblStyle w:val="ResumeTable"/>
        <w:tblW w:w="5000" w:type="pct"/>
        <w:tblLayout w:type="fixed"/>
        <w:tblLook w:val="04A0" w:firstRow="1" w:lastRow="0" w:firstColumn="1" w:lastColumn="0" w:noHBand="0" w:noVBand="1"/>
        <w:tblDescription w:val="Education"/>
      </w:tblPr>
      <w:tblGrid>
        <w:gridCol w:w="2797"/>
        <w:gridCol w:w="8003"/>
      </w:tblGrid>
      <w:tr w:rsidR="004B1A24" w14:paraId="74341059" w14:textId="77777777" w:rsidTr="002D7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1295" w:type="pct"/>
          </w:tcPr>
          <w:p w14:paraId="7E4CD3EB" w14:textId="77777777" w:rsidR="004B1A24" w:rsidRDefault="004B1A24" w:rsidP="0055256A">
            <w:pPr>
              <w:spacing w:line="240" w:lineRule="auto"/>
            </w:pPr>
          </w:p>
        </w:tc>
        <w:tc>
          <w:tcPr>
            <w:tcW w:w="3705" w:type="pct"/>
          </w:tcPr>
          <w:p w14:paraId="646AE730" w14:textId="77777777" w:rsidR="004B1A24" w:rsidRDefault="004B1A24" w:rsidP="0055256A">
            <w:pPr>
              <w:spacing w:line="240" w:lineRule="auto"/>
            </w:pPr>
          </w:p>
        </w:tc>
      </w:tr>
      <w:tr w:rsidR="004B1A24" w14:paraId="7FE0494A" w14:textId="77777777" w:rsidTr="002D730D">
        <w:tc>
          <w:tcPr>
            <w:tcW w:w="1295" w:type="pct"/>
          </w:tcPr>
          <w:p w14:paraId="0C642677" w14:textId="2F42C87F" w:rsidR="004B1A24" w:rsidRDefault="004B1A24" w:rsidP="002D730D">
            <w:pPr>
              <w:pStyle w:val="Date"/>
            </w:pPr>
            <w:r>
              <w:t>2014-2019</w:t>
            </w:r>
            <w:r w:rsidR="006D5211">
              <w:t xml:space="preserve"> (Expected)</w:t>
            </w:r>
          </w:p>
        </w:tc>
        <w:tc>
          <w:tcPr>
            <w:tcW w:w="3705" w:type="pct"/>
          </w:tcPr>
          <w:p w14:paraId="792447B8" w14:textId="77777777" w:rsidR="004B1A24" w:rsidRDefault="004B1A24" w:rsidP="004B1A24">
            <w:pPr>
              <w:pStyle w:val="Subsection"/>
            </w:pPr>
            <w:r>
              <w:t xml:space="preserve">Bachelor of Science (B.S.) in Computer Software Engineering </w:t>
            </w:r>
            <w:r>
              <w:br/>
            </w:r>
            <w:r>
              <w:rPr>
                <w:rStyle w:val="Emphasis"/>
              </w:rPr>
              <w:t>K.N. Toosi University of Technology</w:t>
            </w:r>
            <w:r w:rsidR="001B6DFA">
              <w:rPr>
                <w:rStyle w:val="Emphasis"/>
              </w:rPr>
              <w:t>, Tehran, Iran.</w:t>
            </w:r>
          </w:p>
        </w:tc>
      </w:tr>
    </w:tbl>
    <w:p w14:paraId="0D7D2B60" w14:textId="77777777" w:rsidR="002D730D" w:rsidRDefault="002D730D"/>
    <w:tbl>
      <w:tblPr>
        <w:tblStyle w:val="ResumeTable"/>
        <w:tblW w:w="5000" w:type="pct"/>
        <w:tblLayout w:type="fixed"/>
        <w:tblLook w:val="04A0" w:firstRow="1" w:lastRow="0" w:firstColumn="1" w:lastColumn="0" w:noHBand="0" w:noVBand="1"/>
        <w:tblDescription w:val="Education"/>
      </w:tblPr>
      <w:tblGrid>
        <w:gridCol w:w="3510"/>
        <w:gridCol w:w="7290"/>
      </w:tblGrid>
      <w:tr w:rsidR="006D5211" w14:paraId="242AB20B" w14:textId="77777777" w:rsidTr="00E87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2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9F88B65" w14:textId="0A0E3DCA" w:rsidR="006D5211" w:rsidRDefault="006D5211" w:rsidP="001F43A4">
            <w:pPr>
              <w:pStyle w:val="Heading1"/>
              <w:outlineLvl w:val="0"/>
            </w:pPr>
            <w:r>
              <w:t>Research Interest</w:t>
            </w:r>
          </w:p>
          <w:p w14:paraId="5F651E43" w14:textId="77777777" w:rsidR="00BA2434" w:rsidRPr="00BA2434" w:rsidRDefault="00BA2434" w:rsidP="00BA2434"/>
          <w:tbl>
            <w:tblPr>
              <w:tblStyle w:val="ResumeTable"/>
              <w:tblW w:w="3420" w:type="dxa"/>
              <w:tblLayout w:type="fixed"/>
              <w:tblLook w:val="04A0" w:firstRow="1" w:lastRow="0" w:firstColumn="1" w:lastColumn="0" w:noHBand="0" w:noVBand="1"/>
              <w:tblDescription w:val="Skills"/>
            </w:tblPr>
            <w:tblGrid>
              <w:gridCol w:w="20"/>
              <w:gridCol w:w="3400"/>
            </w:tblGrid>
            <w:tr w:rsidR="006D5211" w14:paraId="15F169B3" w14:textId="77777777" w:rsidTr="00E874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58"/>
              </w:trPr>
              <w:tc>
                <w:tcPr>
                  <w:tcW w:w="29" w:type="pct"/>
                </w:tcPr>
                <w:p w14:paraId="4F089A40" w14:textId="77777777" w:rsidR="006D5211" w:rsidRDefault="006D5211" w:rsidP="006D5211"/>
              </w:tc>
              <w:tc>
                <w:tcPr>
                  <w:tcW w:w="4971" w:type="pct"/>
                </w:tcPr>
                <w:p w14:paraId="18126D22" w14:textId="77777777" w:rsidR="006D5211" w:rsidRDefault="006D5211" w:rsidP="006D5211"/>
              </w:tc>
            </w:tr>
            <w:tr w:rsidR="006D5211" w14:paraId="11D5C6CD" w14:textId="77777777" w:rsidTr="00E8747C">
              <w:trPr>
                <w:trHeight w:val="567"/>
              </w:trPr>
              <w:tc>
                <w:tcPr>
                  <w:tcW w:w="29" w:type="pct"/>
                </w:tcPr>
                <w:p w14:paraId="6970C247" w14:textId="77777777" w:rsidR="006D5211" w:rsidRDefault="006D5211" w:rsidP="006D5211"/>
              </w:tc>
              <w:tc>
                <w:tcPr>
                  <w:tcW w:w="4971" w:type="pct"/>
                </w:tcPr>
                <w:p w14:paraId="38F57780" w14:textId="653588D3" w:rsidR="00D678A6" w:rsidRDefault="00D678A6" w:rsidP="00D678A6">
                  <w:pPr>
                    <w:pStyle w:val="Subsection"/>
                    <w:numPr>
                      <w:ilvl w:val="0"/>
                      <w:numId w:val="6"/>
                    </w:numPr>
                  </w:pPr>
                  <w:r>
                    <w:t>Big Data and Scalable Computation</w:t>
                  </w:r>
                </w:p>
                <w:p w14:paraId="3BC630EC" w14:textId="7A0F2974" w:rsidR="006D5211" w:rsidRDefault="00E8747C" w:rsidP="006D5211">
                  <w:pPr>
                    <w:pStyle w:val="Subsection"/>
                    <w:numPr>
                      <w:ilvl w:val="0"/>
                      <w:numId w:val="6"/>
                    </w:numPr>
                  </w:pPr>
                  <w:r>
                    <w:t>Recommender</w:t>
                  </w:r>
                  <w:r w:rsidR="006D5211">
                    <w:t xml:space="preserve"> System</w:t>
                  </w:r>
                  <w:r>
                    <w:t>s</w:t>
                  </w:r>
                </w:p>
                <w:p w14:paraId="3D4F9AC3" w14:textId="77777777" w:rsidR="006D5211" w:rsidRDefault="006D5211" w:rsidP="006D5211">
                  <w:pPr>
                    <w:pStyle w:val="Subsection"/>
                    <w:numPr>
                      <w:ilvl w:val="0"/>
                      <w:numId w:val="6"/>
                    </w:numPr>
                  </w:pPr>
                  <w:r>
                    <w:t>Machine Learning</w:t>
                  </w:r>
                </w:p>
                <w:p w14:paraId="04BAEAFE" w14:textId="2193801B" w:rsidR="00D678A6" w:rsidRDefault="006D5211" w:rsidP="00E8747C">
                  <w:pPr>
                    <w:pStyle w:val="Subsection"/>
                    <w:numPr>
                      <w:ilvl w:val="0"/>
                      <w:numId w:val="6"/>
                    </w:numPr>
                  </w:pPr>
                  <w:r>
                    <w:t>Evolutionary Computation and Genetic Algorithms</w:t>
                  </w:r>
                </w:p>
              </w:tc>
            </w:tr>
          </w:tbl>
          <w:p w14:paraId="65CB9607" w14:textId="77777777" w:rsidR="006D5211" w:rsidRDefault="006D5211" w:rsidP="006D5211"/>
        </w:tc>
        <w:tc>
          <w:tcPr>
            <w:tcW w:w="3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44381B8" w14:textId="303176F6" w:rsidR="006D5211" w:rsidRDefault="006D5211" w:rsidP="001F43A4">
            <w:pPr>
              <w:pStyle w:val="Heading1"/>
              <w:outlineLvl w:val="0"/>
            </w:pPr>
            <w:r>
              <w:t>Skills</w:t>
            </w:r>
          </w:p>
          <w:p w14:paraId="74AD840C" w14:textId="77777777" w:rsidR="00BA2434" w:rsidRPr="00BA2434" w:rsidRDefault="00BA2434" w:rsidP="00BA2434"/>
          <w:tbl>
            <w:tblPr>
              <w:tblStyle w:val="ResumeTable"/>
              <w:tblW w:w="7197" w:type="dxa"/>
              <w:tblLayout w:type="fixed"/>
              <w:tblLook w:val="04A0" w:firstRow="1" w:lastRow="0" w:firstColumn="1" w:lastColumn="0" w:noHBand="0" w:noVBand="1"/>
              <w:tblDescription w:val="Skills"/>
            </w:tblPr>
            <w:tblGrid>
              <w:gridCol w:w="357"/>
              <w:gridCol w:w="753"/>
              <w:gridCol w:w="6087"/>
            </w:tblGrid>
            <w:tr w:rsidR="006D5211" w14:paraId="01AE8B02" w14:textId="77777777" w:rsidTr="00ED29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58"/>
              </w:trPr>
              <w:tc>
                <w:tcPr>
                  <w:tcW w:w="771" w:type="pct"/>
                  <w:gridSpan w:val="2"/>
                </w:tcPr>
                <w:p w14:paraId="5CD4766A" w14:textId="77777777" w:rsidR="006D5211" w:rsidRDefault="006D5211" w:rsidP="006D5211"/>
              </w:tc>
              <w:tc>
                <w:tcPr>
                  <w:tcW w:w="4229" w:type="pct"/>
                </w:tcPr>
                <w:p w14:paraId="5DCFA309" w14:textId="77777777" w:rsidR="006D5211" w:rsidRDefault="006D5211" w:rsidP="006D5211"/>
              </w:tc>
            </w:tr>
            <w:tr w:rsidR="006D5211" w14:paraId="07EF6D90" w14:textId="77777777" w:rsidTr="00ED2910">
              <w:trPr>
                <w:trHeight w:val="567"/>
              </w:trPr>
              <w:tc>
                <w:tcPr>
                  <w:tcW w:w="248" w:type="pct"/>
                </w:tcPr>
                <w:p w14:paraId="20176D12" w14:textId="77777777" w:rsidR="006D5211" w:rsidRDefault="006D5211" w:rsidP="006D5211"/>
              </w:tc>
              <w:tc>
                <w:tcPr>
                  <w:tcW w:w="4752" w:type="pct"/>
                  <w:gridSpan w:val="2"/>
                </w:tcPr>
                <w:p w14:paraId="3DC01EDD" w14:textId="21D58769" w:rsidR="006D5211" w:rsidRDefault="006D5211" w:rsidP="006D5211">
                  <w:pPr>
                    <w:pStyle w:val="Subsection"/>
                  </w:pPr>
                  <w:r>
                    <w:t>Programming Skills:</w:t>
                  </w:r>
                </w:p>
                <w:p w14:paraId="0E6CCE2B" w14:textId="46A7EA4F" w:rsidR="006D5211" w:rsidRDefault="00D678A6" w:rsidP="00E8747C">
                  <w:pPr>
                    <w:pStyle w:val="ListBullet"/>
                  </w:pPr>
                  <w:r>
                    <w:t>Proficient</w:t>
                  </w:r>
                  <w:r w:rsidR="006D5211">
                    <w:t xml:space="preserve"> in Java</w:t>
                  </w:r>
                  <w:r>
                    <w:t xml:space="preserve"> SE,</w:t>
                  </w:r>
                  <w:r w:rsidR="006D5211">
                    <w:t xml:space="preserve"> JavaFX</w:t>
                  </w:r>
                  <w:r>
                    <w:t>. Familiar with</w:t>
                  </w:r>
                  <w:r w:rsidR="006D5211">
                    <w:t xml:space="preserve"> C++</w:t>
                  </w:r>
                  <w:r w:rsidR="00E8747C">
                    <w:t>, Scala, Python</w:t>
                  </w:r>
                  <w:r w:rsidR="006D5211">
                    <w:t>.</w:t>
                  </w:r>
                </w:p>
                <w:p w14:paraId="7F2DFED7" w14:textId="650E1663" w:rsidR="006D5211" w:rsidRDefault="006D5211" w:rsidP="006D5211">
                  <w:pPr>
                    <w:pStyle w:val="ListBullet"/>
                  </w:pPr>
                  <w:r>
                    <w:t>Expert in Object Oriented Programming and Familiar with Design Patterns</w:t>
                  </w:r>
                  <w:r w:rsidR="0084641C">
                    <w:t>.</w:t>
                  </w:r>
                </w:p>
                <w:p w14:paraId="687DBEA9" w14:textId="09ECED47" w:rsidR="009D03C5" w:rsidRDefault="009D03C5" w:rsidP="009D03C5">
                  <w:pPr>
                    <w:pStyle w:val="ListBullet"/>
                  </w:pPr>
                  <w:r>
                    <w:t xml:space="preserve">Some experience with Spark java web framework, Play framework, and </w:t>
                  </w:r>
                  <w:proofErr w:type="spellStart"/>
                  <w:r>
                    <w:t>FreeMarker</w:t>
                  </w:r>
                  <w:proofErr w:type="spellEnd"/>
                  <w:r>
                    <w:t xml:space="preserve"> template engine.</w:t>
                  </w:r>
                </w:p>
                <w:p w14:paraId="61576EFE" w14:textId="3F122D49" w:rsidR="00E8747C" w:rsidRDefault="00E8747C" w:rsidP="00ED2910">
                  <w:pPr>
                    <w:pStyle w:val="ListBullet"/>
                  </w:pPr>
                  <w:r>
                    <w:t xml:space="preserve">Proficient </w:t>
                  </w:r>
                  <w:r w:rsidR="00ED2910">
                    <w:t>in</w:t>
                  </w:r>
                  <w:r>
                    <w:t xml:space="preserve"> Concurrency and parallelism concepts like </w:t>
                  </w:r>
                  <w:proofErr w:type="spellStart"/>
                  <w:r>
                    <w:t>Akka</w:t>
                  </w:r>
                  <w:proofErr w:type="spellEnd"/>
                  <w:r>
                    <w:t xml:space="preserve"> Actor Model, Java Fork/Join and </w:t>
                  </w:r>
                  <w:proofErr w:type="spellStart"/>
                  <w:r>
                    <w:t>Completable</w:t>
                  </w:r>
                  <w:proofErr w:type="spellEnd"/>
                  <w:r>
                    <w:t xml:space="preserve"> Futures.</w:t>
                  </w:r>
                </w:p>
                <w:p w14:paraId="1B03AFFE" w14:textId="410055A7" w:rsidR="006D5211" w:rsidRDefault="006D5211" w:rsidP="006D5211">
                  <w:pPr>
                    <w:pStyle w:val="ListBullet"/>
                  </w:pPr>
                  <w:r>
                    <w:t xml:space="preserve">Familiar with Hadoop </w:t>
                  </w:r>
                  <w:proofErr w:type="spellStart"/>
                  <w:r>
                    <w:t>MapReduce</w:t>
                  </w:r>
                  <w:proofErr w:type="spellEnd"/>
                  <w:r>
                    <w:t>, Apache Spark and some other Big Data tools and concepts.</w:t>
                  </w:r>
                </w:p>
                <w:p w14:paraId="2296794A" w14:textId="000A2172" w:rsidR="006D5211" w:rsidRDefault="006D5211" w:rsidP="00F26AF1">
                  <w:pPr>
                    <w:pStyle w:val="ListBullet"/>
                  </w:pPr>
                  <w:r>
                    <w:t>Some Experience in Image Pro</w:t>
                  </w:r>
                  <w:r w:rsidR="00F26AF1">
                    <w:t>cessing using OpenCV.</w:t>
                  </w:r>
                </w:p>
                <w:p w14:paraId="05EE48BC" w14:textId="31DFEB70" w:rsidR="006D5211" w:rsidRDefault="00D678A6" w:rsidP="006D5211">
                  <w:pPr>
                    <w:pStyle w:val="ListBullet"/>
                  </w:pPr>
                  <w:r>
                    <w:t>Familiar</w:t>
                  </w:r>
                  <w:r w:rsidR="006D5211">
                    <w:t xml:space="preserve"> with Hibernate</w:t>
                  </w:r>
                  <w:r>
                    <w:t>.</w:t>
                  </w:r>
                </w:p>
                <w:p w14:paraId="3A85286D" w14:textId="3F3B259C" w:rsidR="006D5211" w:rsidRDefault="006D5211" w:rsidP="00703D50">
                  <w:pPr>
                    <w:pStyle w:val="ListBullet"/>
                  </w:pPr>
                  <w:r>
                    <w:t>Familiar with Database Management Systems</w:t>
                  </w:r>
                  <w:r w:rsidR="00703D50">
                    <w:t xml:space="preserve"> and NoSQL</w:t>
                  </w:r>
                  <w:r>
                    <w:t xml:space="preserve"> concepts</w:t>
                  </w:r>
                  <w:r w:rsidR="00703D50">
                    <w:t>.</w:t>
                  </w:r>
                  <w:r>
                    <w:t xml:space="preserve"> Some Experience with Oracle12c</w:t>
                  </w:r>
                  <w:r w:rsidR="00D678A6">
                    <w:t>, MongoDB and SQLite</w:t>
                  </w:r>
                  <w:r w:rsidR="00BA6086">
                    <w:t>.</w:t>
                  </w:r>
                </w:p>
                <w:p w14:paraId="5104B438" w14:textId="7A239F46" w:rsidR="001F43A4" w:rsidRDefault="001F43A4" w:rsidP="00D678A6">
                  <w:pPr>
                    <w:pStyle w:val="Subsection"/>
                  </w:pPr>
                  <w:r>
                    <w:t>IDEs: NetBeans, IntelliJ</w:t>
                  </w:r>
                  <w:r w:rsidR="00ED2910">
                    <w:t xml:space="preserve"> IDEA</w:t>
                  </w:r>
                  <w:r>
                    <w:t>, Eclipse</w:t>
                  </w:r>
                </w:p>
                <w:p w14:paraId="04C1553B" w14:textId="77777777" w:rsidR="006D5211" w:rsidRDefault="006D5211" w:rsidP="006D5211">
                  <w:pPr>
                    <w:pStyle w:val="Subsection"/>
                  </w:pPr>
                  <w:r>
                    <w:t>Operating Systems: Linux, Windows</w:t>
                  </w:r>
                </w:p>
              </w:tc>
            </w:tr>
          </w:tbl>
          <w:p w14:paraId="4E476641" w14:textId="77777777" w:rsidR="006D5211" w:rsidRDefault="006D5211">
            <w:pPr>
              <w:pStyle w:val="SectionHeading"/>
            </w:pPr>
          </w:p>
        </w:tc>
      </w:tr>
    </w:tbl>
    <w:p w14:paraId="0B746597" w14:textId="4E428297" w:rsidR="0001388A" w:rsidRPr="001F43A4" w:rsidRDefault="002A1717" w:rsidP="001F43A4">
      <w:pPr>
        <w:pStyle w:val="Heading1"/>
        <w:rPr>
          <w:rStyle w:val="Emphasis"/>
        </w:rPr>
      </w:pPr>
      <w:r>
        <w:t xml:space="preserve">Teaching </w:t>
      </w:r>
      <w:r w:rsidR="006045A2"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259"/>
        <w:gridCol w:w="9541"/>
      </w:tblGrid>
      <w:tr w:rsidR="0001388A" w14:paraId="1D733855" w14:textId="77777777" w:rsidTr="00E87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583" w:type="pct"/>
          </w:tcPr>
          <w:p w14:paraId="0B6A133C" w14:textId="77777777" w:rsidR="0001388A" w:rsidRDefault="0001388A">
            <w:pPr>
              <w:spacing w:line="240" w:lineRule="auto"/>
            </w:pPr>
          </w:p>
        </w:tc>
        <w:tc>
          <w:tcPr>
            <w:tcW w:w="4417" w:type="pct"/>
          </w:tcPr>
          <w:p w14:paraId="7F70978F" w14:textId="77777777" w:rsidR="0001388A" w:rsidRDefault="0001388A">
            <w:pPr>
              <w:spacing w:line="240" w:lineRule="auto"/>
            </w:pPr>
          </w:p>
        </w:tc>
      </w:tr>
      <w:sdt>
        <w:sdtPr>
          <w:rPr>
            <w:color w:val="595959" w:themeColor="text1" w:themeTint="A6"/>
          </w:rPr>
          <w:id w:val="-1144189173"/>
          <w15:repeatingSection/>
        </w:sdtPr>
        <w:sdtEndPr>
          <w:rPr>
            <w:color w:val="000000" w:themeColor="text1"/>
          </w:rPr>
        </w:sdtEndPr>
        <w:sdtContent>
          <w:sdt>
            <w:sdtPr>
              <w:rPr>
                <w:color w:val="595959" w:themeColor="text1" w:themeTint="A6"/>
              </w:rPr>
              <w:id w:val="384530824"/>
              <w:placeholder>
                <w:docPart w:val="B592A52754594BF39C395FE062AB0712"/>
              </w:placeholder>
              <w15:repeatingSectionItem/>
            </w:sdtPr>
            <w:sdtEndPr>
              <w:rPr>
                <w:color w:val="000000" w:themeColor="text1"/>
              </w:rPr>
            </w:sdtEndPr>
            <w:sdtContent>
              <w:tr w:rsidR="00ED2910" w14:paraId="57508201" w14:textId="77777777" w:rsidTr="000E3705">
                <w:tc>
                  <w:tcPr>
                    <w:tcW w:w="583" w:type="pct"/>
                  </w:tcPr>
                  <w:p w14:paraId="1A950F28" w14:textId="199567D1" w:rsidR="00ED2910" w:rsidRPr="004C7D8E" w:rsidRDefault="00ED2910" w:rsidP="000E3705">
                    <w:pPr>
                      <w:pStyle w:val="Date"/>
                    </w:pPr>
                    <w:r>
                      <w:rPr>
                        <w:color w:val="595959" w:themeColor="text1" w:themeTint="A6"/>
                      </w:rPr>
                      <w:t>Fall 2016</w:t>
                    </w:r>
                    <w:r>
                      <w:rPr>
                        <w:color w:val="595959" w:themeColor="text1" w:themeTint="A6"/>
                      </w:rPr>
                      <w:br/>
                      <w:t>Spring 2017</w:t>
                    </w:r>
                    <w:r>
                      <w:rPr>
                        <w:color w:val="595959" w:themeColor="text1" w:themeTint="A6"/>
                      </w:rPr>
                      <w:br/>
                      <w:t>Spring 2018</w:t>
                    </w:r>
                  </w:p>
                </w:tc>
                <w:tc>
                  <w:tcPr>
                    <w:tcW w:w="4417" w:type="pct"/>
                  </w:tcPr>
                  <w:p w14:paraId="63733F4E" w14:textId="77777777" w:rsidR="00ED2910" w:rsidRDefault="00ED2910" w:rsidP="000E3705">
                    <w:pPr>
                      <w:pStyle w:val="Subsection"/>
                    </w:pPr>
                    <w:r>
                      <w:rPr>
                        <w:b/>
                        <w:bCs/>
                      </w:rPr>
                      <w:t>Advanced Programming in Java</w:t>
                    </w:r>
                    <w:r w:rsidRPr="004C7D8E">
                      <w:t xml:space="preserve"> </w:t>
                    </w:r>
                    <w:r>
                      <w:t>Teaching Assistant</w:t>
                    </w:r>
                    <w:r w:rsidRPr="00925A68">
                      <w:t>,  K.N. Toosi University of Technology</w:t>
                    </w:r>
                    <w:r>
                      <w:t xml:space="preserve"> (Three Semester)</w:t>
                    </w:r>
                    <w:r>
                      <w:br/>
                      <w:t xml:space="preserve">Instructor: </w:t>
                    </w:r>
                    <w:hyperlink r:id="rId13" w:history="1">
                      <w:r w:rsidRPr="002A1717">
                        <w:rPr>
                          <w:rStyle w:val="Hyperlink"/>
                        </w:rPr>
                        <w:t xml:space="preserve">Mehdi </w:t>
                      </w:r>
                      <w:proofErr w:type="spellStart"/>
                      <w:r w:rsidRPr="002A1717">
                        <w:rPr>
                          <w:rStyle w:val="Hyperlink"/>
                        </w:rPr>
                        <w:t>Esnaashari</w:t>
                      </w:r>
                      <w:proofErr w:type="spellEnd"/>
                    </w:hyperlink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1372031533"/>
              <w:placeholder>
                <w:docPart w:val="E5C8BD488C314A6392FC98F8C5AECDF8"/>
              </w:placeholder>
              <w15:repeatingSectionItem/>
            </w:sdtPr>
            <w:sdtEndPr>
              <w:rPr>
                <w:color w:val="000000" w:themeColor="text1"/>
              </w:rPr>
            </w:sdtEndPr>
            <w:sdtContent>
              <w:tr w:rsidR="00ED2910" w14:paraId="558E1A49" w14:textId="77777777" w:rsidTr="00611FD5">
                <w:tc>
                  <w:tcPr>
                    <w:tcW w:w="583" w:type="pct"/>
                  </w:tcPr>
                  <w:p w14:paraId="5BCF4EB2" w14:textId="77777777" w:rsidR="00ED2910" w:rsidRPr="004C7D8E" w:rsidRDefault="00ED2910" w:rsidP="00611FD5">
                    <w:pPr>
                      <w:pStyle w:val="Date"/>
                    </w:pPr>
                    <w:r>
                      <w:rPr>
                        <w:color w:val="595959" w:themeColor="text1" w:themeTint="A6"/>
                      </w:rPr>
                      <w:t>Spring 2015</w:t>
                    </w:r>
                    <w:r>
                      <w:rPr>
                        <w:color w:val="595959" w:themeColor="text1" w:themeTint="A6"/>
                      </w:rPr>
                      <w:br/>
                      <w:t>Spring 2017</w:t>
                    </w:r>
                    <w:r>
                      <w:rPr>
                        <w:color w:val="595959" w:themeColor="text1" w:themeTint="A6"/>
                      </w:rPr>
                      <w:br/>
                      <w:t>Spring 2018</w:t>
                    </w:r>
                  </w:p>
                </w:tc>
                <w:tc>
                  <w:tcPr>
                    <w:tcW w:w="4417" w:type="pct"/>
                  </w:tcPr>
                  <w:p w14:paraId="11967EE0" w14:textId="688F97D0" w:rsidR="00ED2910" w:rsidRDefault="00ED2910" w:rsidP="00ED2910">
                    <w:pPr>
                      <w:pStyle w:val="Subsection"/>
                    </w:pPr>
                    <w:r w:rsidRPr="004C7D8E">
                      <w:rPr>
                        <w:b/>
                        <w:bCs/>
                      </w:rPr>
                      <w:t>Advanced Programming in Java</w:t>
                    </w:r>
                    <w:r w:rsidRPr="004C7D8E">
                      <w:t xml:space="preserve"> </w:t>
                    </w:r>
                    <w:r>
                      <w:t>Teaching Assistant</w:t>
                    </w:r>
                    <w:r w:rsidRPr="00925A68">
                      <w:t>,  K.N. Toosi University of Technology</w:t>
                    </w:r>
                    <w:r>
                      <w:t xml:space="preserve"> (Three Semester)</w:t>
                    </w:r>
                    <w:r>
                      <w:br/>
                      <w:t xml:space="preserve">Instructor: </w:t>
                    </w:r>
                    <w:hyperlink r:id="rId14" w:history="1">
                      <w:r w:rsidRPr="004C7D8E">
                        <w:rPr>
                          <w:rStyle w:val="Hyperlink"/>
                        </w:rPr>
                        <w:t xml:space="preserve">Mahdi </w:t>
                      </w:r>
                      <w:proofErr w:type="spellStart"/>
                      <w:r w:rsidRPr="004C7D8E">
                        <w:rPr>
                          <w:rStyle w:val="Hyperlink"/>
                        </w:rPr>
                        <w:t>Zamanian</w:t>
                      </w:r>
                      <w:proofErr w:type="spellEnd"/>
                    </w:hyperlink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-693077924"/>
              <w:placeholder>
                <w:docPart w:val="2EF2FA2111A4481396A73C3ECB59542F"/>
              </w:placeholder>
              <w15:repeatingSectionItem/>
            </w:sdtPr>
            <w:sdtEndPr/>
            <w:sdtContent>
              <w:tr w:rsidR="0001388A" w14:paraId="7694E8AA" w14:textId="77777777" w:rsidTr="00E8747C">
                <w:tc>
                  <w:tcPr>
                    <w:tcW w:w="583" w:type="pct"/>
                  </w:tcPr>
                  <w:p w14:paraId="6844DBFC" w14:textId="23BFCDB9" w:rsidR="004C7D8E" w:rsidRPr="004C7D8E" w:rsidRDefault="00F26AF1" w:rsidP="00F26AF1">
                    <w:pPr>
                      <w:pStyle w:val="Date"/>
                    </w:pPr>
                    <w:r>
                      <w:rPr>
                        <w:color w:val="595959" w:themeColor="text1" w:themeTint="A6"/>
                      </w:rPr>
                      <w:t>Summer 2017</w:t>
                    </w:r>
                  </w:p>
                </w:tc>
                <w:tc>
                  <w:tcPr>
                    <w:tcW w:w="4417" w:type="pct"/>
                  </w:tcPr>
                  <w:p w14:paraId="466CF380" w14:textId="77777777" w:rsidR="00F26AF1" w:rsidRDefault="00F26AF1" w:rsidP="00F26AF1">
                    <w:pPr>
                      <w:pStyle w:val="Subsection"/>
                    </w:pPr>
                    <w:r>
                      <w:rPr>
                        <w:b/>
                        <w:bCs/>
                      </w:rPr>
                      <w:t>Programming in Java</w:t>
                    </w:r>
                    <w:r w:rsidR="004C7D8E" w:rsidRPr="004C7D8E">
                      <w:t xml:space="preserve"> </w:t>
                    </w:r>
                    <w:r>
                      <w:t>Instructor</w:t>
                    </w:r>
                    <w:r w:rsidR="004C7D8E" w:rsidRPr="00925A68">
                      <w:t xml:space="preserve">,  </w:t>
                    </w:r>
                    <w:r>
                      <w:t xml:space="preserve">Salam </w:t>
                    </w:r>
                    <w:proofErr w:type="spellStart"/>
                    <w:r>
                      <w:t>Iranzamin</w:t>
                    </w:r>
                    <w:proofErr w:type="spellEnd"/>
                    <w:r>
                      <w:t xml:space="preserve"> High school</w:t>
                    </w:r>
                  </w:p>
                  <w:p w14:paraId="63275280" w14:textId="364A54E0" w:rsidR="0001388A" w:rsidRDefault="00F26AF1" w:rsidP="00F26AF1">
                    <w:pPr>
                      <w:pStyle w:val="ListBullet"/>
                    </w:pPr>
                    <w:r>
                      <w:t>Introductory course on Java Programming for high school level students.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-1638328875"/>
              <w:placeholder>
                <w:docPart w:val="F6EAD18177184D4E842F67565F125A4F"/>
              </w:placeholder>
              <w15:repeatingSectionItem/>
            </w:sdtPr>
            <w:sdtEndPr>
              <w:rPr>
                <w:color w:val="000000" w:themeColor="text1"/>
              </w:rPr>
            </w:sdtEndPr>
            <w:sdtContent>
              <w:tr w:rsidR="00E8747C" w14:paraId="03649BC5" w14:textId="77777777" w:rsidTr="00E8747C">
                <w:tc>
                  <w:tcPr>
                    <w:tcW w:w="583" w:type="pct"/>
                  </w:tcPr>
                  <w:p w14:paraId="754F99A2" w14:textId="038F2A0F" w:rsidR="00E8747C" w:rsidRPr="004C7D8E" w:rsidRDefault="00E8747C" w:rsidP="00E8747C">
                    <w:pPr>
                      <w:pStyle w:val="Date"/>
                    </w:pPr>
                    <w:r>
                      <w:rPr>
                        <w:color w:val="595959" w:themeColor="text1" w:themeTint="A6"/>
                      </w:rPr>
                      <w:t>Spring 2017</w:t>
                    </w:r>
                  </w:p>
                </w:tc>
                <w:tc>
                  <w:tcPr>
                    <w:tcW w:w="4417" w:type="pct"/>
                  </w:tcPr>
                  <w:p w14:paraId="09C5C6B4" w14:textId="50A630EE" w:rsidR="00E8747C" w:rsidRDefault="00E8747C" w:rsidP="00E8747C">
                    <w:pPr>
                      <w:pStyle w:val="Subsection"/>
                    </w:pPr>
                    <w:r>
                      <w:rPr>
                        <w:b/>
                        <w:bCs/>
                      </w:rPr>
                      <w:t>Algorithms</w:t>
                    </w:r>
                    <w:r w:rsidRPr="004C7D8E">
                      <w:t xml:space="preserve"> </w:t>
                    </w:r>
                    <w:r>
                      <w:t>Teaching Assistant</w:t>
                    </w:r>
                    <w:r w:rsidRPr="00925A68">
                      <w:t>,  K.N. Toosi University of Technology</w:t>
                    </w:r>
                    <w:r>
                      <w:br/>
                      <w:t xml:space="preserve">Instructor: </w:t>
                    </w:r>
                    <w:hyperlink r:id="rId15" w:history="1">
                      <w:r w:rsidRPr="001F6944">
                        <w:rPr>
                          <w:rStyle w:val="Hyperlink"/>
                        </w:rPr>
                        <w:t xml:space="preserve">Amin </w:t>
                      </w:r>
                      <w:proofErr w:type="spellStart"/>
                      <w:r w:rsidRPr="001F6944">
                        <w:rPr>
                          <w:rStyle w:val="Hyperlink"/>
                        </w:rPr>
                        <w:t>Nikanjam</w:t>
                      </w:r>
                      <w:proofErr w:type="spellEnd"/>
                    </w:hyperlink>
                  </w:p>
                </w:tc>
              </w:tr>
              <w:bookmarkStart w:id="0" w:name="_GoBack" w:displacedByCustomXml="next"/>
              <w:bookmarkEnd w:id="0" w:displacedByCustomXml="next"/>
            </w:sdtContent>
          </w:sdt>
          <w:sdt>
            <w:sdtPr>
              <w:rPr>
                <w:color w:val="595959" w:themeColor="text1" w:themeTint="A6"/>
              </w:rPr>
              <w:id w:val="1084802061"/>
              <w:placeholder>
                <w:docPart w:val="7A66E4252A134FF19788A4818D0F96EA"/>
              </w:placeholder>
              <w15:repeatingSectionItem/>
            </w:sdtPr>
            <w:sdtEndPr>
              <w:rPr>
                <w:color w:val="000000" w:themeColor="text1"/>
              </w:rPr>
            </w:sdtEndPr>
            <w:sdtContent>
              <w:tr w:rsidR="00DC3517" w14:paraId="77DAA92F" w14:textId="77777777" w:rsidTr="00E8747C">
                <w:tc>
                  <w:tcPr>
                    <w:tcW w:w="583" w:type="pct"/>
                  </w:tcPr>
                  <w:p w14:paraId="46F2871D" w14:textId="77777777" w:rsidR="00DC3517" w:rsidRPr="004C7D8E" w:rsidRDefault="00DC3517" w:rsidP="00F26AF1">
                    <w:pPr>
                      <w:pStyle w:val="Date"/>
                    </w:pPr>
                    <w:r>
                      <w:rPr>
                        <w:color w:val="595959" w:themeColor="text1" w:themeTint="A6"/>
                      </w:rPr>
                      <w:t>Fall 2016</w:t>
                    </w:r>
                  </w:p>
                </w:tc>
                <w:tc>
                  <w:tcPr>
                    <w:tcW w:w="4417" w:type="pct"/>
                  </w:tcPr>
                  <w:p w14:paraId="613636A1" w14:textId="77777777" w:rsidR="00DC3517" w:rsidRDefault="00DC3517" w:rsidP="002A1717">
                    <w:pPr>
                      <w:pStyle w:val="Subsection"/>
                    </w:pPr>
                    <w:r>
                      <w:rPr>
                        <w:b/>
                        <w:bCs/>
                      </w:rPr>
                      <w:t>Data Structure</w:t>
                    </w:r>
                    <w:r w:rsidRPr="004C7D8E">
                      <w:t xml:space="preserve"> </w:t>
                    </w:r>
                    <w:r>
                      <w:t>Teaching Assistant</w:t>
                    </w:r>
                    <w:r w:rsidRPr="00925A68">
                      <w:t>,  K.N. Toosi University of Technology</w:t>
                    </w:r>
                    <w:r>
                      <w:br/>
                      <w:t xml:space="preserve">Instructor: </w:t>
                    </w:r>
                    <w:hyperlink r:id="rId16" w:history="1">
                      <w:proofErr w:type="spellStart"/>
                      <w:r w:rsidRPr="002A1717">
                        <w:rPr>
                          <w:rStyle w:val="Hyperlink"/>
                        </w:rPr>
                        <w:t>Babak</w:t>
                      </w:r>
                      <w:proofErr w:type="spellEnd"/>
                      <w:r w:rsidRPr="002A1717">
                        <w:rPr>
                          <w:rStyle w:val="Hyperlink"/>
                        </w:rPr>
                        <w:t xml:space="preserve"> </w:t>
                      </w:r>
                      <w:proofErr w:type="spellStart"/>
                      <w:r w:rsidRPr="002A1717">
                        <w:rPr>
                          <w:rStyle w:val="Hyperlink"/>
                        </w:rPr>
                        <w:t>Nasersharif</w:t>
                      </w:r>
                      <w:proofErr w:type="spellEnd"/>
                    </w:hyperlink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-52239861"/>
              <w:placeholder>
                <w:docPart w:val="5F4ADECD31EF47E1BE2FA6233A680737"/>
              </w:placeholder>
              <w15:repeatingSectionItem/>
            </w:sdtPr>
            <w:sdtEndPr>
              <w:rPr>
                <w:color w:val="000000" w:themeColor="text1"/>
              </w:rPr>
            </w:sdtEndPr>
            <w:sdtContent>
              <w:tr w:rsidR="00684939" w14:paraId="0C9CF0C6" w14:textId="77777777" w:rsidTr="00E8747C">
                <w:tc>
                  <w:tcPr>
                    <w:tcW w:w="583" w:type="pct"/>
                  </w:tcPr>
                  <w:p w14:paraId="260FBCB0" w14:textId="0B472CB7" w:rsidR="00684939" w:rsidRPr="004C7D8E" w:rsidRDefault="00684939" w:rsidP="00F26AF1">
                    <w:pPr>
                      <w:pStyle w:val="Date"/>
                    </w:pPr>
                    <w:r>
                      <w:rPr>
                        <w:color w:val="595959" w:themeColor="text1" w:themeTint="A6"/>
                      </w:rPr>
                      <w:t>Fall 2015</w:t>
                    </w:r>
                  </w:p>
                </w:tc>
                <w:tc>
                  <w:tcPr>
                    <w:tcW w:w="4417" w:type="pct"/>
                  </w:tcPr>
                  <w:p w14:paraId="44C675AB" w14:textId="1043F186" w:rsidR="00684939" w:rsidRDefault="00684939" w:rsidP="00A22799">
                    <w:pPr>
                      <w:pStyle w:val="Subsection"/>
                    </w:pPr>
                    <w:r w:rsidRPr="004C7D8E">
                      <w:rPr>
                        <w:b/>
                        <w:bCs/>
                      </w:rPr>
                      <w:t>Advanced Programming in Java</w:t>
                    </w:r>
                    <w:r w:rsidRPr="004C7D8E">
                      <w:t xml:space="preserve"> </w:t>
                    </w:r>
                    <w:r>
                      <w:t>Teaching Assistant</w:t>
                    </w:r>
                    <w:r w:rsidRPr="00925A68">
                      <w:t>,  K.N. Toosi University of Technology</w:t>
                    </w:r>
                    <w:r w:rsidR="00801477">
                      <w:br/>
                      <w:t xml:space="preserve">Instructor: </w:t>
                    </w:r>
                    <w:hyperlink r:id="rId17" w:history="1">
                      <w:proofErr w:type="spellStart"/>
                      <w:r w:rsidR="00801477" w:rsidRPr="00F26AF1">
                        <w:rPr>
                          <w:rStyle w:val="Hyperlink"/>
                        </w:rPr>
                        <w:t>Say</w:t>
                      </w:r>
                      <w:r w:rsidRPr="00F26AF1">
                        <w:rPr>
                          <w:rStyle w:val="Hyperlink"/>
                        </w:rPr>
                        <w:t>yed</w:t>
                      </w:r>
                      <w:proofErr w:type="spellEnd"/>
                      <w:r w:rsidRPr="00F26AF1">
                        <w:rPr>
                          <w:rStyle w:val="Hyperlink"/>
                        </w:rPr>
                        <w:t xml:space="preserve"> </w:t>
                      </w:r>
                      <w:proofErr w:type="spellStart"/>
                      <w:r w:rsidRPr="00F26AF1">
                        <w:rPr>
                          <w:rStyle w:val="Hyperlink"/>
                        </w:rPr>
                        <w:t>Kamyar</w:t>
                      </w:r>
                      <w:proofErr w:type="spellEnd"/>
                      <w:r w:rsidRPr="00F26AF1">
                        <w:rPr>
                          <w:rStyle w:val="Hyperlink"/>
                        </w:rPr>
                        <w:t xml:space="preserve"> Izadi</w:t>
                      </w:r>
                    </w:hyperlink>
                    <w:hyperlink r:id="rId18" w:history="1"/>
                  </w:p>
                </w:tc>
              </w:tr>
            </w:sdtContent>
          </w:sdt>
        </w:sdtContent>
      </w:sdt>
    </w:tbl>
    <w:p w14:paraId="3EDF1C32" w14:textId="77777777" w:rsidR="003B055F" w:rsidRPr="001F43A4" w:rsidRDefault="003B055F" w:rsidP="003B055F">
      <w:pPr>
        <w:pStyle w:val="Heading1"/>
        <w:rPr>
          <w:rStyle w:val="Emphasis"/>
        </w:rPr>
      </w:pPr>
      <w:r>
        <w:lastRenderedPageBreak/>
        <w:t>Projects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259"/>
        <w:gridCol w:w="9541"/>
      </w:tblGrid>
      <w:tr w:rsidR="003B055F" w14:paraId="08EFDF7F" w14:textId="77777777" w:rsidTr="00487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583" w:type="pct"/>
          </w:tcPr>
          <w:p w14:paraId="10498FC5" w14:textId="77777777" w:rsidR="003B055F" w:rsidRDefault="003B055F" w:rsidP="00487AF5">
            <w:pPr>
              <w:spacing w:line="240" w:lineRule="auto"/>
            </w:pPr>
          </w:p>
        </w:tc>
        <w:tc>
          <w:tcPr>
            <w:tcW w:w="4417" w:type="pct"/>
          </w:tcPr>
          <w:p w14:paraId="711D37BA" w14:textId="77777777" w:rsidR="003B055F" w:rsidRDefault="003B055F" w:rsidP="00487AF5">
            <w:pPr>
              <w:spacing w:line="240" w:lineRule="auto"/>
            </w:pPr>
          </w:p>
        </w:tc>
      </w:tr>
      <w:tr w:rsidR="003B055F" w14:paraId="2B4DC22D" w14:textId="77777777" w:rsidTr="00487AF5">
        <w:tc>
          <w:tcPr>
            <w:tcW w:w="583" w:type="pct"/>
          </w:tcPr>
          <w:p w14:paraId="755DC79A" w14:textId="77777777" w:rsidR="003B055F" w:rsidRDefault="003B055F" w:rsidP="00487AF5">
            <w:pPr>
              <w:pStyle w:val="Date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Summer 2017</w:t>
            </w:r>
            <w:r>
              <w:rPr>
                <w:color w:val="595959" w:themeColor="text1" w:themeTint="A6"/>
              </w:rPr>
              <w:br/>
            </w:r>
          </w:p>
        </w:tc>
        <w:tc>
          <w:tcPr>
            <w:tcW w:w="4417" w:type="pct"/>
          </w:tcPr>
          <w:p w14:paraId="29BF4F31" w14:textId="39582ED1" w:rsidR="003B055F" w:rsidRPr="004C1F24" w:rsidRDefault="003B055F" w:rsidP="00487AF5">
            <w:pPr>
              <w:pStyle w:val="Subsection"/>
              <w:rPr>
                <w:b/>
                <w:bCs/>
              </w:rPr>
            </w:pPr>
            <w:r>
              <w:rPr>
                <w:b/>
                <w:bCs/>
              </w:rPr>
              <w:t>Autonomous landing on artificial landmark</w:t>
            </w:r>
            <w:r w:rsidR="00876B3E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br/>
            </w:r>
            <w:r w:rsidRPr="00DC3517">
              <w:t>Role:</w:t>
            </w:r>
            <w:r>
              <w:rPr>
                <w:b/>
                <w:bCs/>
              </w:rPr>
              <w:t xml:space="preserve"> Developer </w:t>
            </w:r>
            <w:r w:rsidRPr="00DC3517">
              <w:t>in</w:t>
            </w:r>
            <w:r>
              <w:rPr>
                <w:b/>
                <w:bCs/>
              </w:rPr>
              <w:t xml:space="preserve"> KN2C Robotic Lab: Aerial Unmanned Vehicle Team</w:t>
            </w:r>
            <w:r>
              <w:rPr>
                <w:b/>
                <w:bCs/>
              </w:rPr>
              <w:br/>
            </w:r>
            <w:r w:rsidRPr="00DC3517">
              <w:t>Design an art</w:t>
            </w:r>
            <w:r>
              <w:t xml:space="preserve">ificial landmark and develop a real-time </w:t>
            </w:r>
            <w:r w:rsidRPr="00DC3517">
              <w:t>vision based autonomous landing</w:t>
            </w:r>
            <w:r>
              <w:t xml:space="preserve"> </w:t>
            </w:r>
            <w:r w:rsidRPr="00DC3517">
              <w:t xml:space="preserve">algorithm in both outdoor and indoor </w:t>
            </w:r>
            <w:r>
              <w:t>using OpenCV and C++.</w:t>
            </w:r>
          </w:p>
        </w:tc>
      </w:tr>
      <w:tr w:rsidR="003B055F" w14:paraId="3F5EB588" w14:textId="77777777" w:rsidTr="00487AF5">
        <w:tc>
          <w:tcPr>
            <w:tcW w:w="583" w:type="pct"/>
          </w:tcPr>
          <w:p w14:paraId="611EF4BD" w14:textId="77777777" w:rsidR="003B055F" w:rsidRDefault="003B055F" w:rsidP="00487AF5">
            <w:pPr>
              <w:pStyle w:val="Date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January – April 2017</w:t>
            </w:r>
          </w:p>
        </w:tc>
        <w:tc>
          <w:tcPr>
            <w:tcW w:w="4417" w:type="pct"/>
          </w:tcPr>
          <w:p w14:paraId="7B9FDFEE" w14:textId="043412C7" w:rsidR="003B055F" w:rsidRPr="00947798" w:rsidRDefault="003B055F" w:rsidP="00876B3E">
            <w:pPr>
              <w:pStyle w:val="Subsection"/>
            </w:pPr>
            <w:r w:rsidRPr="004C1F24">
              <w:rPr>
                <w:b/>
                <w:bCs/>
              </w:rPr>
              <w:t>Cloud Billing System</w:t>
            </w:r>
            <w:r w:rsidRPr="0097146E">
              <w:rPr>
                <w:b/>
                <w:bCs/>
              </w:rPr>
              <w:t>:</w:t>
            </w:r>
            <w:r>
              <w:rPr>
                <w:b/>
                <w:bCs/>
              </w:rPr>
              <w:br/>
            </w:r>
            <w:r w:rsidRPr="004C1F24">
              <w:t>Role:</w:t>
            </w:r>
            <w:r>
              <w:rPr>
                <w:b/>
                <w:bCs/>
              </w:rPr>
              <w:t xml:space="preserve"> Researcher, Developer | </w:t>
            </w:r>
            <w:r w:rsidRPr="004C1F24">
              <w:t>Supervisor</w:t>
            </w:r>
            <w:r>
              <w:t>s</w:t>
            </w:r>
            <w:r w:rsidRPr="004C1F24">
              <w:t xml:space="preserve">: </w:t>
            </w:r>
            <w:r w:rsidRPr="00947798">
              <w:rPr>
                <w:b/>
                <w:bCs/>
              </w:rPr>
              <w:t xml:space="preserve">Ph.D. </w:t>
            </w:r>
            <w:hyperlink r:id="rId19" w:history="1">
              <w:r w:rsidRPr="00947798">
                <w:rPr>
                  <w:rStyle w:val="Hyperlink"/>
                  <w:b/>
                  <w:bCs/>
                </w:rPr>
                <w:t>Ali Ahmadi</w:t>
              </w:r>
            </w:hyperlink>
            <w:r>
              <w:t xml:space="preserve"> and </w:t>
            </w:r>
            <w:r w:rsidRPr="00947798">
              <w:rPr>
                <w:b/>
                <w:bCs/>
              </w:rPr>
              <w:t xml:space="preserve">Ph.D. </w:t>
            </w:r>
            <w:hyperlink r:id="rId20" w:history="1">
              <w:r w:rsidRPr="00947798">
                <w:rPr>
                  <w:rStyle w:val="Hyperlink"/>
                  <w:b/>
                  <w:bCs/>
                </w:rPr>
                <w:t xml:space="preserve">Saeed </w:t>
              </w:r>
              <w:proofErr w:type="spellStart"/>
              <w:r w:rsidRPr="00947798">
                <w:rPr>
                  <w:rStyle w:val="Hyperlink"/>
                  <w:b/>
                  <w:bCs/>
                </w:rPr>
                <w:t>Sedighian</w:t>
              </w:r>
              <w:proofErr w:type="spellEnd"/>
              <w:r w:rsidRPr="00947798">
                <w:rPr>
                  <w:rStyle w:val="Hyperlink"/>
                  <w:b/>
                  <w:bCs/>
                </w:rPr>
                <w:t xml:space="preserve"> Kashi</w:t>
              </w:r>
            </w:hyperlink>
            <w:r>
              <w:br/>
              <w:t xml:space="preserve">Enterprise level project with collaboration of </w:t>
            </w:r>
            <w:r w:rsidRPr="00947798">
              <w:rPr>
                <w:b/>
                <w:bCs/>
              </w:rPr>
              <w:t>Sharif University of Technology</w:t>
            </w:r>
            <w:r>
              <w:t xml:space="preserve">, </w:t>
            </w:r>
            <w:proofErr w:type="spellStart"/>
            <w:r w:rsidRPr="00947798">
              <w:rPr>
                <w:b/>
                <w:bCs/>
              </w:rPr>
              <w:t>Alzahra</w:t>
            </w:r>
            <w:proofErr w:type="spellEnd"/>
            <w:r w:rsidRPr="00947798">
              <w:rPr>
                <w:b/>
                <w:bCs/>
              </w:rPr>
              <w:t xml:space="preserve"> University</w:t>
            </w:r>
            <w:r>
              <w:t xml:space="preserve"> and </w:t>
            </w:r>
            <w:r w:rsidRPr="00947798">
              <w:rPr>
                <w:b/>
                <w:bCs/>
              </w:rPr>
              <w:t>K.N. Toosi University of Technology</w:t>
            </w:r>
            <w:r w:rsidR="00876B3E">
              <w:t>.</w:t>
            </w:r>
            <w:r>
              <w:rPr>
                <w:b/>
                <w:bCs/>
              </w:rPr>
              <w:br/>
            </w:r>
            <w:r>
              <w:t xml:space="preserve">Investigated open source billing systems like Cyclops and CloudKitty. Worked with OpenStack and OpenShift and studied metrics acquisition from them. Examined Time Series Databases like </w:t>
            </w:r>
            <w:proofErr w:type="spellStart"/>
            <w:r>
              <w:t>InfluxDB</w:t>
            </w:r>
            <w:proofErr w:type="spellEnd"/>
            <w:r>
              <w:t>, KairosDB and OpenTSDB.</w:t>
            </w:r>
          </w:p>
        </w:tc>
      </w:tr>
      <w:tr w:rsidR="003B055F" w14:paraId="001E5537" w14:textId="77777777" w:rsidTr="00487AF5">
        <w:tc>
          <w:tcPr>
            <w:tcW w:w="583" w:type="pct"/>
          </w:tcPr>
          <w:p w14:paraId="2F66F6DA" w14:textId="77777777" w:rsidR="003B055F" w:rsidRPr="004C7D8E" w:rsidRDefault="003B055F" w:rsidP="00487AF5">
            <w:pPr>
              <w:pStyle w:val="Date"/>
            </w:pPr>
            <w:r>
              <w:rPr>
                <w:color w:val="595959" w:themeColor="text1" w:themeTint="A6"/>
              </w:rPr>
              <w:t>Summer 2016</w:t>
            </w:r>
            <w:r>
              <w:rPr>
                <w:color w:val="595959" w:themeColor="text1" w:themeTint="A6"/>
              </w:rPr>
              <w:br/>
            </w:r>
          </w:p>
        </w:tc>
        <w:tc>
          <w:tcPr>
            <w:tcW w:w="4417" w:type="pct"/>
          </w:tcPr>
          <w:p w14:paraId="1C18D7DF" w14:textId="41158ACB" w:rsidR="003B055F" w:rsidRDefault="0037533D" w:rsidP="00487AF5">
            <w:pPr>
              <w:pStyle w:val="Subsection"/>
            </w:pPr>
            <w:hyperlink r:id="rId21" w:history="1">
              <w:r w:rsidR="003B055F" w:rsidRPr="0097146E">
                <w:rPr>
                  <w:rStyle w:val="Hyperlink"/>
                  <w:b/>
                  <w:bCs/>
                </w:rPr>
                <w:t xml:space="preserve">ODE </w:t>
              </w:r>
              <w:proofErr w:type="spellStart"/>
              <w:r w:rsidR="003B055F" w:rsidRPr="0097146E">
                <w:rPr>
                  <w:rStyle w:val="Hyperlink"/>
                  <w:b/>
                  <w:bCs/>
                </w:rPr>
                <w:t>Math</w:t>
              </w:r>
              <w:r w:rsidR="003B055F">
                <w:rPr>
                  <w:rStyle w:val="Hyperlink"/>
                  <w:b/>
                  <w:bCs/>
                </w:rPr>
                <w:t>T</w:t>
              </w:r>
              <w:r w:rsidR="003B055F" w:rsidRPr="0097146E">
                <w:rPr>
                  <w:rStyle w:val="Hyperlink"/>
                  <w:b/>
                  <w:bCs/>
                </w:rPr>
                <w:t>ools</w:t>
              </w:r>
              <w:proofErr w:type="spellEnd"/>
            </w:hyperlink>
            <w:r w:rsidR="003B055F">
              <w:rPr>
                <w:rStyle w:val="Hyperlink"/>
                <w:b/>
                <w:bCs/>
              </w:rPr>
              <w:t xml:space="preserve"> </w:t>
            </w:r>
            <w:r w:rsidR="003B055F">
              <w:rPr>
                <w:b/>
                <w:bCs/>
              </w:rPr>
              <w:t xml:space="preserve">&amp; </w:t>
            </w:r>
            <w:hyperlink r:id="rId22" w:history="1">
              <w:r w:rsidR="003B055F" w:rsidRPr="004C1F24">
                <w:rPr>
                  <w:rStyle w:val="Hyperlink"/>
                  <w:b/>
                  <w:bCs/>
                </w:rPr>
                <w:t xml:space="preserve">PDE </w:t>
              </w:r>
              <w:proofErr w:type="spellStart"/>
              <w:r w:rsidR="003B055F" w:rsidRPr="004C1F24">
                <w:rPr>
                  <w:rStyle w:val="Hyperlink"/>
                  <w:b/>
                  <w:bCs/>
                </w:rPr>
                <w:t>MathTools</w:t>
              </w:r>
              <w:proofErr w:type="spellEnd"/>
            </w:hyperlink>
            <w:r w:rsidR="003B055F">
              <w:rPr>
                <w:b/>
                <w:bCs/>
              </w:rPr>
              <w:t xml:space="preserve">:                                                                         </w:t>
            </w:r>
            <w:r w:rsidR="003B055F">
              <w:rPr>
                <w:b/>
                <w:bCs/>
              </w:rPr>
              <w:br/>
            </w:r>
            <w:r w:rsidR="003B055F" w:rsidRPr="004C1F24">
              <w:t>Role:</w:t>
            </w:r>
            <w:r w:rsidR="003B055F">
              <w:rPr>
                <w:b/>
                <w:bCs/>
              </w:rPr>
              <w:t xml:space="preserve"> Developer, Web Site Designer | </w:t>
            </w:r>
            <w:r w:rsidR="003B055F" w:rsidRPr="004C1F24">
              <w:t xml:space="preserve">Supervisor: </w:t>
            </w:r>
            <w:hyperlink r:id="rId23" w:history="1">
              <w:r w:rsidR="003B055F" w:rsidRPr="004C1F24">
                <w:rPr>
                  <w:rStyle w:val="Hyperlink"/>
                  <w:b/>
                  <w:bCs/>
                </w:rPr>
                <w:t xml:space="preserve">Ph.D. </w:t>
              </w:r>
              <w:proofErr w:type="spellStart"/>
              <w:r w:rsidR="003B055F" w:rsidRPr="004C1F24">
                <w:rPr>
                  <w:rStyle w:val="Hyperlink"/>
                  <w:b/>
                  <w:bCs/>
                </w:rPr>
                <w:t>Hadi</w:t>
              </w:r>
              <w:proofErr w:type="spellEnd"/>
              <w:r w:rsidR="003B055F" w:rsidRPr="004C1F24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="003B055F" w:rsidRPr="004C1F24">
                <w:rPr>
                  <w:rStyle w:val="Hyperlink"/>
                  <w:b/>
                  <w:bCs/>
                </w:rPr>
                <w:t>Aliakbarian</w:t>
              </w:r>
              <w:proofErr w:type="spellEnd"/>
            </w:hyperlink>
            <w:r w:rsidR="003B055F">
              <w:br/>
              <w:t xml:space="preserve">Several mathematical visualizations, which implemented in JavaFX. </w:t>
            </w:r>
            <w:r w:rsidR="00876B3E">
              <w:t>These project uses</w:t>
            </w:r>
            <w:r w:rsidR="003B055F">
              <w:t xml:space="preserve"> as a resource for students of the “Differential Equation” and “Advanced Engineering Mathematics” course in K.N. Toosi University of Technology.</w:t>
            </w:r>
          </w:p>
        </w:tc>
      </w:tr>
    </w:tbl>
    <w:p w14:paraId="5426D7EF" w14:textId="1B627525" w:rsidR="003B055F" w:rsidRPr="001F43A4" w:rsidRDefault="003B055F" w:rsidP="003B055F">
      <w:pPr>
        <w:pStyle w:val="Heading1"/>
        <w:rPr>
          <w:rStyle w:val="Emphasis"/>
        </w:rPr>
      </w:pPr>
      <w:r>
        <w:t>Volunteer Experiences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259"/>
        <w:gridCol w:w="9541"/>
      </w:tblGrid>
      <w:tr w:rsidR="003B055F" w14:paraId="3487B24A" w14:textId="77777777" w:rsidTr="00487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583" w:type="pct"/>
          </w:tcPr>
          <w:p w14:paraId="7136C92F" w14:textId="77777777" w:rsidR="003B055F" w:rsidRDefault="003B055F" w:rsidP="00487AF5">
            <w:pPr>
              <w:spacing w:line="240" w:lineRule="auto"/>
            </w:pPr>
          </w:p>
        </w:tc>
        <w:tc>
          <w:tcPr>
            <w:tcW w:w="4417" w:type="pct"/>
          </w:tcPr>
          <w:p w14:paraId="5DD0F65A" w14:textId="77777777" w:rsidR="003B055F" w:rsidRDefault="003B055F" w:rsidP="00487AF5">
            <w:pPr>
              <w:spacing w:line="240" w:lineRule="auto"/>
            </w:pPr>
          </w:p>
        </w:tc>
      </w:tr>
      <w:tr w:rsidR="003B055F" w14:paraId="37D86432" w14:textId="77777777" w:rsidTr="00487AF5">
        <w:tc>
          <w:tcPr>
            <w:tcW w:w="583" w:type="pct"/>
          </w:tcPr>
          <w:p w14:paraId="54CF8152" w14:textId="3D1C3CEA" w:rsidR="003B055F" w:rsidRDefault="00876B3E" w:rsidP="00487AF5">
            <w:pPr>
              <w:pStyle w:val="Date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May 2018 – May 2019</w:t>
            </w:r>
            <w:r w:rsidR="003B055F">
              <w:rPr>
                <w:color w:val="595959" w:themeColor="text1" w:themeTint="A6"/>
              </w:rPr>
              <w:br/>
            </w:r>
          </w:p>
        </w:tc>
        <w:tc>
          <w:tcPr>
            <w:tcW w:w="4417" w:type="pct"/>
          </w:tcPr>
          <w:p w14:paraId="37A108B9" w14:textId="1D32A61D" w:rsidR="003B055F" w:rsidRPr="004C1F24" w:rsidRDefault="007A31DD" w:rsidP="00ED2910">
            <w:pPr>
              <w:pStyle w:val="Subsection"/>
              <w:rPr>
                <w:b/>
                <w:bCs/>
                <w:lang w:bidi="fa-IR"/>
              </w:rPr>
            </w:pPr>
            <w:r>
              <w:rPr>
                <w:b/>
                <w:bCs/>
              </w:rPr>
              <w:t>K. N. Toosi University of Technology ACM Student Chapter</w:t>
            </w:r>
            <w:r w:rsidR="003B055F">
              <w:rPr>
                <w:b/>
                <w:bCs/>
              </w:rPr>
              <w:br/>
            </w:r>
            <w:r w:rsidR="003B055F" w:rsidRPr="00DC3517">
              <w:t>Role:</w:t>
            </w:r>
            <w:r>
              <w:rPr>
                <w:b/>
                <w:bCs/>
              </w:rPr>
              <w:t xml:space="preserve"> Chapter Chair </w:t>
            </w:r>
            <w:r w:rsidR="002B34E1">
              <w:rPr>
                <w:b/>
                <w:bCs/>
              </w:rPr>
              <w:t xml:space="preserve">| </w:t>
            </w:r>
            <w:r w:rsidR="002B34E1" w:rsidRPr="002B34E1">
              <w:t>Chapter Website:</w:t>
            </w:r>
            <w:r w:rsidR="002B34E1">
              <w:rPr>
                <w:b/>
                <w:bCs/>
              </w:rPr>
              <w:t xml:space="preserve"> </w:t>
            </w:r>
            <w:hyperlink r:id="rId24" w:history="1">
              <w:r w:rsidR="002B34E1" w:rsidRPr="002B34E1">
                <w:rPr>
                  <w:rStyle w:val="Hyperlink"/>
                  <w:b/>
                  <w:bCs/>
                </w:rPr>
                <w:t>https://kntu.acm.org</w:t>
              </w:r>
            </w:hyperlink>
            <w:r w:rsidR="003B055F">
              <w:rPr>
                <w:b/>
                <w:bCs/>
              </w:rPr>
              <w:br/>
            </w:r>
            <w:r w:rsidR="002B34E1">
              <w:t xml:space="preserve">As an ACM Student Member, I decided to start an ACM Student Chapter in my university. </w:t>
            </w:r>
            <w:r w:rsidR="00102190">
              <w:t>I have</w:t>
            </w:r>
            <w:r w:rsidR="002B34E1">
              <w:t xml:space="preserve"> been responsible for organizing event, filling annual report for ACM Headquarter and communicate </w:t>
            </w:r>
            <w:r w:rsidR="00ED2910">
              <w:t>with</w:t>
            </w:r>
            <w:r w:rsidR="002B34E1">
              <w:t xml:space="preserve"> companies and faculty staff</w:t>
            </w:r>
            <w:r w:rsidR="00102190">
              <w:t xml:space="preserve"> to pursue the chapter goals</w:t>
            </w:r>
            <w:r w:rsidR="002B34E1">
              <w:t>.</w:t>
            </w:r>
          </w:p>
        </w:tc>
      </w:tr>
      <w:tr w:rsidR="003B055F" w14:paraId="1A8174FE" w14:textId="77777777" w:rsidTr="00487AF5">
        <w:tc>
          <w:tcPr>
            <w:tcW w:w="583" w:type="pct"/>
          </w:tcPr>
          <w:p w14:paraId="0388947B" w14:textId="4BF7D533" w:rsidR="003B055F" w:rsidRDefault="00876B3E" w:rsidP="00487AF5">
            <w:pPr>
              <w:pStyle w:val="Date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November 2016 – March 2019</w:t>
            </w:r>
          </w:p>
        </w:tc>
        <w:tc>
          <w:tcPr>
            <w:tcW w:w="4417" w:type="pct"/>
          </w:tcPr>
          <w:p w14:paraId="29B4DCA5" w14:textId="22ABFDEC" w:rsidR="003B055F" w:rsidRPr="007A31DD" w:rsidRDefault="007A31DD" w:rsidP="007A31DD">
            <w:pPr>
              <w:pStyle w:val="Subsection"/>
              <w:rPr>
                <w:b/>
                <w:bCs/>
                <w:rtl/>
              </w:rPr>
            </w:pPr>
            <w:r>
              <w:rPr>
                <w:b/>
                <w:bCs/>
              </w:rPr>
              <w:t>K. N. Toosi University of Technology Student’s Scientific Chapter</w:t>
            </w:r>
            <w:r w:rsidR="003B055F">
              <w:rPr>
                <w:b/>
                <w:bCs/>
              </w:rPr>
              <w:br/>
            </w:r>
            <w:r w:rsidR="003B055F" w:rsidRPr="004C1F24">
              <w:t>Role:</w:t>
            </w:r>
            <w:r w:rsidR="003B055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Editor-in-Chief of “</w:t>
            </w:r>
            <w:proofErr w:type="spellStart"/>
            <w:r>
              <w:rPr>
                <w:b/>
                <w:bCs/>
              </w:rPr>
              <w:t>Asre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Rayaneh</w:t>
            </w:r>
            <w:proofErr w:type="spellEnd"/>
            <w:r>
              <w:rPr>
                <w:b/>
                <w:bCs/>
              </w:rPr>
              <w:t>” Magazine</w:t>
            </w:r>
            <w:r w:rsidR="002B34E1">
              <w:rPr>
                <w:b/>
                <w:bCs/>
              </w:rPr>
              <w:t xml:space="preserve"> | </w:t>
            </w:r>
            <w:r w:rsidR="002B34E1">
              <w:t xml:space="preserve">Available online: </w:t>
            </w:r>
            <w:hyperlink r:id="rId25" w:history="1">
              <w:r w:rsidR="002B34E1" w:rsidRPr="002B34E1">
                <w:rPr>
                  <w:rStyle w:val="Hyperlink"/>
                  <w:b/>
                  <w:bCs/>
                </w:rPr>
                <w:t>https://kntu-ce-mag.github.io/</w:t>
              </w:r>
            </w:hyperlink>
            <w:r>
              <w:rPr>
                <w:b/>
                <w:bCs/>
              </w:rPr>
              <w:br/>
            </w:r>
            <w:r>
              <w:t>I have been responsible for publishing three issue of this student’s magazine. We worked with university</w:t>
            </w:r>
            <w:r w:rsidR="002B34E1">
              <w:t>’s</w:t>
            </w:r>
            <w:r>
              <w:t xml:space="preserve"> staff and motivated student to publish article about both technical and non-technical aspect of our field of study.</w:t>
            </w:r>
          </w:p>
        </w:tc>
      </w:tr>
      <w:tr w:rsidR="003B055F" w14:paraId="5D73DD62" w14:textId="77777777" w:rsidTr="00487AF5">
        <w:tc>
          <w:tcPr>
            <w:tcW w:w="583" w:type="pct"/>
          </w:tcPr>
          <w:p w14:paraId="7371FFF3" w14:textId="1FCD2574" w:rsidR="003B055F" w:rsidRPr="004C7D8E" w:rsidRDefault="00876B3E" w:rsidP="00487AF5">
            <w:pPr>
              <w:pStyle w:val="Date"/>
            </w:pPr>
            <w:r>
              <w:rPr>
                <w:color w:val="595959" w:themeColor="text1" w:themeTint="A6"/>
              </w:rPr>
              <w:t>Since June 2017</w:t>
            </w:r>
            <w:r w:rsidR="003B055F">
              <w:rPr>
                <w:color w:val="595959" w:themeColor="text1" w:themeTint="A6"/>
              </w:rPr>
              <w:br/>
            </w:r>
          </w:p>
        </w:tc>
        <w:tc>
          <w:tcPr>
            <w:tcW w:w="4417" w:type="pct"/>
          </w:tcPr>
          <w:p w14:paraId="7774F8A6" w14:textId="22C04733" w:rsidR="003B055F" w:rsidRPr="00876B3E" w:rsidRDefault="00876B3E" w:rsidP="00876B3E">
            <w:pPr>
              <w:pStyle w:val="Subsection"/>
              <w:rPr>
                <w:b/>
                <w:bCs/>
              </w:rPr>
            </w:pPr>
            <w:r w:rsidRPr="00876B3E">
              <w:rPr>
                <w:b/>
                <w:bCs/>
              </w:rPr>
              <w:t>ACM Student Member</w:t>
            </w:r>
            <w:r>
              <w:rPr>
                <w:b/>
                <w:bCs/>
              </w:rPr>
              <w:br/>
            </w:r>
            <w:r w:rsidRPr="00876B3E">
              <w:t>Membership Number: 7348433</w:t>
            </w:r>
            <w:r>
              <w:t xml:space="preserve"> </w:t>
            </w:r>
          </w:p>
        </w:tc>
      </w:tr>
    </w:tbl>
    <w:p w14:paraId="7BCD92A0" w14:textId="20DFDD50" w:rsidR="00684939" w:rsidRDefault="001F43A4" w:rsidP="001F43A4">
      <w:pPr>
        <w:pStyle w:val="Heading1"/>
      </w:pPr>
      <w:r>
        <w:t>C</w:t>
      </w:r>
      <w:r w:rsidR="00684939">
        <w:t>ertificates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441"/>
        <w:gridCol w:w="9359"/>
      </w:tblGrid>
      <w:tr w:rsidR="00684939" w14:paraId="79C6A138" w14:textId="77777777" w:rsidTr="00F85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667" w:type="pct"/>
          </w:tcPr>
          <w:p w14:paraId="187EF4E5" w14:textId="77777777" w:rsidR="00684939" w:rsidRDefault="00684939" w:rsidP="0055256A">
            <w:pPr>
              <w:spacing w:line="240" w:lineRule="auto"/>
            </w:pPr>
          </w:p>
        </w:tc>
        <w:tc>
          <w:tcPr>
            <w:tcW w:w="4333" w:type="pct"/>
          </w:tcPr>
          <w:p w14:paraId="5985B6E7" w14:textId="77777777" w:rsidR="00684939" w:rsidRPr="005B5F97" w:rsidRDefault="00684939" w:rsidP="0055256A">
            <w:pPr>
              <w:spacing w:line="240" w:lineRule="auto"/>
              <w:rPr>
                <w:sz w:val="18"/>
                <w:szCs w:val="40"/>
              </w:rPr>
            </w:pPr>
          </w:p>
        </w:tc>
      </w:tr>
      <w:sdt>
        <w:sdtPr>
          <w:rPr>
            <w:color w:val="595959" w:themeColor="text1" w:themeTint="A6"/>
          </w:rPr>
          <w:id w:val="-730155029"/>
          <w15:repeatingSection/>
        </w:sdtPr>
        <w:sdtEndPr>
          <w:rPr>
            <w:sz w:val="18"/>
            <w:szCs w:val="40"/>
          </w:rPr>
        </w:sdtEndPr>
        <w:sdtContent>
          <w:sdt>
            <w:sdtPr>
              <w:rPr>
                <w:color w:val="595959" w:themeColor="text1" w:themeTint="A6"/>
              </w:rPr>
              <w:id w:val="1865940002"/>
              <w:placeholder>
                <w:docPart w:val="E1160C79D8D84CE98436F26B702505CA"/>
              </w:placeholder>
              <w15:repeatingSectionItem/>
            </w:sdtPr>
            <w:sdtEndPr>
              <w:rPr>
                <w:sz w:val="18"/>
                <w:szCs w:val="40"/>
              </w:rPr>
            </w:sdtEndPr>
            <w:sdtContent>
              <w:tr w:rsidR="00901B09" w14:paraId="22282CB3" w14:textId="77777777" w:rsidTr="00F85777">
                <w:tc>
                  <w:tcPr>
                    <w:tcW w:w="667" w:type="pct"/>
                  </w:tcPr>
                  <w:p w14:paraId="09E77396" w14:textId="48374FA2" w:rsidR="00901B09" w:rsidRPr="004C7D8E" w:rsidRDefault="003B055F" w:rsidP="003B055F">
                    <w:pPr>
                      <w:pStyle w:val="Date"/>
                    </w:pPr>
                    <w:r>
                      <w:rPr>
                        <w:color w:val="595959" w:themeColor="text1" w:themeTint="A6"/>
                      </w:rPr>
                      <w:t>July 2018</w:t>
                    </w:r>
                  </w:p>
                </w:tc>
                <w:tc>
                  <w:tcPr>
                    <w:tcW w:w="4333" w:type="pct"/>
                  </w:tcPr>
                  <w:p w14:paraId="0F49ED7A" w14:textId="5C6B8EBA" w:rsidR="00901B09" w:rsidRPr="00F26AF1" w:rsidRDefault="003B055F" w:rsidP="00901B09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</w:pPr>
                    <w:r w:rsidRPr="003B055F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>Parallel, Concurrent, and Distributed Programming in Java Specialization</w:t>
                    </w:r>
                    <w: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                       </w:t>
                    </w:r>
                    <w:r w:rsidRPr="003B055F">
                      <w:rPr>
                        <w:color w:val="000000" w:themeColor="text1"/>
                        <w:sz w:val="16"/>
                        <w:szCs w:val="16"/>
                      </w:rPr>
                      <w:t>Rice University</w:t>
                    </w:r>
                    <w:r w:rsidR="00901B09" w:rsidRPr="00F85777">
                      <w:rPr>
                        <w:color w:val="000000" w:themeColor="text1"/>
                        <w:sz w:val="16"/>
                        <w:szCs w:val="16"/>
                      </w:rPr>
                      <w:t>. </w:t>
                    </w:r>
                    <w:hyperlink r:id="rId26" w:history="1">
                      <w:r w:rsidR="00901B09" w:rsidRPr="00F85777">
                        <w:rPr>
                          <w:rStyle w:val="Hyperlink"/>
                          <w:sz w:val="16"/>
                          <w:szCs w:val="16"/>
                        </w:rPr>
                        <w:t>Verified Certificate.</w:t>
                      </w:r>
                    </w:hyperlink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-775548190"/>
              <w:placeholder>
                <w:docPart w:val="A064B4A4B56A4FE5A78A0287C0FCEA3C"/>
              </w:placeholder>
              <w15:repeatingSectionItem/>
            </w:sdtPr>
            <w:sdtEndPr>
              <w:rPr>
                <w:sz w:val="18"/>
                <w:szCs w:val="40"/>
              </w:rPr>
            </w:sdtEndPr>
            <w:sdtContent>
              <w:tr w:rsidR="003B055F" w14:paraId="43183AE0" w14:textId="77777777" w:rsidTr="00F85777">
                <w:tc>
                  <w:tcPr>
                    <w:tcW w:w="667" w:type="pct"/>
                  </w:tcPr>
                  <w:p w14:paraId="542C3D8D" w14:textId="77777777" w:rsidR="003B055F" w:rsidRPr="004C7D8E" w:rsidRDefault="003B055F" w:rsidP="00901B09">
                    <w:pPr>
                      <w:pStyle w:val="Date"/>
                    </w:pPr>
                    <w:r w:rsidRPr="00901B09">
                      <w:rPr>
                        <w:color w:val="595959" w:themeColor="text1" w:themeTint="A6"/>
                      </w:rPr>
                      <w:t>March 2017</w:t>
                    </w:r>
                  </w:p>
                </w:tc>
                <w:tc>
                  <w:tcPr>
                    <w:tcW w:w="4333" w:type="pct"/>
                  </w:tcPr>
                  <w:p w14:paraId="40421B25" w14:textId="77777777" w:rsidR="003B055F" w:rsidRPr="00F26AF1" w:rsidRDefault="003B055F" w:rsidP="00901B09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</w:pPr>
                    <w:r w:rsidRPr="00901B09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>Nearest Neighbor Collaborative Filtering </w:t>
                    </w:r>
                    <w: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                                           </w:t>
                    </w:r>
                    <w:r w:rsidRPr="00F85777">
                      <w:rPr>
                        <w:color w:val="000000" w:themeColor="text1"/>
                        <w:sz w:val="16"/>
                        <w:szCs w:val="16"/>
                      </w:rPr>
                      <w:t>University of Minnesota [with</w:t>
                    </w:r>
                    <w:r>
                      <w:rPr>
                        <w:color w:val="000000" w:themeColor="text1"/>
                        <w:sz w:val="16"/>
                        <w:szCs w:val="16"/>
                      </w:rPr>
                      <w:t xml:space="preserve"> </w:t>
                    </w:r>
                    <w:r w:rsidRPr="00F85777">
                      <w:rPr>
                        <w:b/>
                        <w:bCs/>
                        <w:color w:val="000000" w:themeColor="text1"/>
                        <w:sz w:val="16"/>
                        <w:szCs w:val="16"/>
                      </w:rPr>
                      <w:t>Honors</w:t>
                    </w:r>
                    <w:r w:rsidRPr="00F85777">
                      <w:rPr>
                        <w:color w:val="000000" w:themeColor="text1"/>
                        <w:sz w:val="16"/>
                        <w:szCs w:val="16"/>
                      </w:rPr>
                      <w:t>]. </w:t>
                    </w:r>
                    <w:hyperlink r:id="rId27" w:history="1">
                      <w:r w:rsidRPr="00F85777">
                        <w:rPr>
                          <w:rStyle w:val="Hyperlink"/>
                          <w:sz w:val="16"/>
                          <w:szCs w:val="16"/>
                        </w:rPr>
                        <w:t>Verified Certificate.</w:t>
                      </w:r>
                    </w:hyperlink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-1474518736"/>
              <w:placeholder>
                <w:docPart w:val="B8BF10E6AADF443FA30BDA3256C1E227"/>
              </w:placeholder>
              <w15:repeatingSectionItem/>
            </w:sdtPr>
            <w:sdtEndPr>
              <w:rPr>
                <w:sz w:val="18"/>
                <w:szCs w:val="40"/>
              </w:rPr>
            </w:sdtEndPr>
            <w:sdtContent>
              <w:tr w:rsidR="00901B09" w14:paraId="6826DC7C" w14:textId="77777777" w:rsidTr="00E342FE">
                <w:tc>
                  <w:tcPr>
                    <w:tcW w:w="667" w:type="pct"/>
                  </w:tcPr>
                  <w:p w14:paraId="0CA1F85C" w14:textId="0EF3F305" w:rsidR="00901B09" w:rsidRPr="004C7D8E" w:rsidRDefault="00E342FE" w:rsidP="00E342FE">
                    <w:pPr>
                      <w:pStyle w:val="Date"/>
                    </w:pPr>
                    <w:r>
                      <w:rPr>
                        <w:color w:val="595959" w:themeColor="text1" w:themeTint="A6"/>
                      </w:rPr>
                      <w:t>December</w:t>
                    </w:r>
                    <w:r w:rsidR="00901B09">
                      <w:rPr>
                        <w:color w:val="595959" w:themeColor="text1" w:themeTint="A6"/>
                      </w:rPr>
                      <w:t xml:space="preserve"> </w:t>
                    </w:r>
                    <w:r w:rsidR="00901B09" w:rsidRPr="00E122CD">
                      <w:rPr>
                        <w:color w:val="595959" w:themeColor="text1" w:themeTint="A6"/>
                      </w:rPr>
                      <w:t>2016</w:t>
                    </w:r>
                  </w:p>
                </w:tc>
                <w:tc>
                  <w:tcPr>
                    <w:tcW w:w="4333" w:type="pct"/>
                  </w:tcPr>
                  <w:p w14:paraId="3CC18C0E" w14:textId="17279DA4" w:rsidR="00901B09" w:rsidRPr="00F26AF1" w:rsidRDefault="00901B09" w:rsidP="00E342FE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</w:pPr>
                    <w:r w:rsidRPr="0089174B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>Introduction to Recommender Systems:</w:t>
                    </w:r>
                    <w: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</w:t>
                    </w:r>
                    <w:r w:rsidR="00E342FE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                                            </w:t>
                    </w:r>
                    <w:r w:rsidR="00E342FE" w:rsidRPr="00F85777">
                      <w:rPr>
                        <w:color w:val="000000" w:themeColor="text1"/>
                        <w:sz w:val="16"/>
                        <w:szCs w:val="16"/>
                      </w:rPr>
                      <w:t>University of Minnesota [with</w:t>
                    </w:r>
                    <w:r w:rsidR="00E342FE">
                      <w:rPr>
                        <w:color w:val="000000" w:themeColor="text1"/>
                        <w:sz w:val="16"/>
                        <w:szCs w:val="16"/>
                      </w:rPr>
                      <w:t xml:space="preserve"> </w:t>
                    </w:r>
                    <w:r w:rsidR="00E342FE" w:rsidRPr="00F85777">
                      <w:rPr>
                        <w:b/>
                        <w:bCs/>
                        <w:color w:val="000000" w:themeColor="text1"/>
                        <w:sz w:val="16"/>
                        <w:szCs w:val="16"/>
                      </w:rPr>
                      <w:t>Honors</w:t>
                    </w:r>
                    <w:r w:rsidR="00E342FE" w:rsidRPr="00F85777">
                      <w:rPr>
                        <w:color w:val="000000" w:themeColor="text1"/>
                        <w:sz w:val="16"/>
                        <w:szCs w:val="16"/>
                      </w:rPr>
                      <w:t>]. </w:t>
                    </w:r>
                    <w:hyperlink r:id="rId28" w:history="1">
                      <w:r w:rsidR="00E342FE" w:rsidRPr="00F85777">
                        <w:rPr>
                          <w:rStyle w:val="Hyperlink"/>
                          <w:sz w:val="16"/>
                          <w:szCs w:val="16"/>
                        </w:rPr>
                        <w:t>Verified Certificate.</w:t>
                      </w:r>
                    </w:hyperlink>
                    <w:r w:rsidR="00E342FE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br/>
                    </w:r>
                    <w:r w:rsidRPr="0089174B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>Non-Personalized and Content-Based</w:t>
                    </w:r>
                    <w: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265661539"/>
              <w:placeholder>
                <w:docPart w:val="9AD3885855944956A48B812755657D19"/>
              </w:placeholder>
              <w15:repeatingSectionItem/>
            </w:sdtPr>
            <w:sdtEndPr>
              <w:rPr>
                <w:sz w:val="18"/>
                <w:szCs w:val="40"/>
              </w:rPr>
            </w:sdtEndPr>
            <w:sdtContent>
              <w:tr w:rsidR="00E342FE" w14:paraId="10862452" w14:textId="77777777" w:rsidTr="00F85777">
                <w:tc>
                  <w:tcPr>
                    <w:tcW w:w="667" w:type="pct"/>
                  </w:tcPr>
                  <w:p w14:paraId="604D4BA0" w14:textId="77777777" w:rsidR="00E342FE" w:rsidRPr="004C7D8E" w:rsidRDefault="00E342FE" w:rsidP="00E342FE">
                    <w:pPr>
                      <w:pStyle w:val="Date"/>
                    </w:pPr>
                    <w:r>
                      <w:rPr>
                        <w:color w:val="595959" w:themeColor="text1" w:themeTint="A6"/>
                      </w:rPr>
                      <w:t xml:space="preserve">December </w:t>
                    </w:r>
                    <w:r w:rsidRPr="00E122CD">
                      <w:rPr>
                        <w:color w:val="595959" w:themeColor="text1" w:themeTint="A6"/>
                      </w:rPr>
                      <w:t>2016</w:t>
                    </w:r>
                  </w:p>
                </w:tc>
                <w:tc>
                  <w:tcPr>
                    <w:tcW w:w="4333" w:type="pct"/>
                  </w:tcPr>
                  <w:p w14:paraId="105B101F" w14:textId="11ADC9A4" w:rsidR="00E342FE" w:rsidRPr="00F26AF1" w:rsidRDefault="00E342FE" w:rsidP="00E342FE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</w:pPr>
                    <w:r w:rsidRPr="00E342FE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>Big Data Integration and Processing</w:t>
                    </w:r>
                    <w: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                                        </w:t>
                    </w:r>
                    <w:r w:rsidRPr="00F85777">
                      <w:rPr>
                        <w:color w:val="000000" w:themeColor="text1"/>
                        <w:sz w:val="16"/>
                        <w:szCs w:val="16"/>
                      </w:rPr>
                      <w:t xml:space="preserve">University of California, San Diego on Coursera. </w:t>
                    </w:r>
                    <w:hyperlink r:id="rId29" w:history="1">
                      <w:r w:rsidRPr="00F85777">
                        <w:rPr>
                          <w:rStyle w:val="Hyperlink"/>
                          <w:sz w:val="16"/>
                          <w:szCs w:val="16"/>
                        </w:rPr>
                        <w:t>Verified Certificate.</w:t>
                      </w:r>
                    </w:hyperlink>
                    <w: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323546087"/>
              <w:placeholder>
                <w:docPart w:val="9913E56753854B8F8A71E01C1C18CBEF"/>
              </w:placeholder>
              <w15:repeatingSectionItem/>
            </w:sdtPr>
            <w:sdtEndPr>
              <w:rPr>
                <w:sz w:val="18"/>
                <w:szCs w:val="40"/>
              </w:rPr>
            </w:sdtEndPr>
            <w:sdtContent>
              <w:tr w:rsidR="00901B09" w14:paraId="67571E25" w14:textId="77777777" w:rsidTr="00F85777">
                <w:tc>
                  <w:tcPr>
                    <w:tcW w:w="667" w:type="pct"/>
                  </w:tcPr>
                  <w:p w14:paraId="3D3F469E" w14:textId="77777777" w:rsidR="00901B09" w:rsidRPr="004C7D8E" w:rsidRDefault="00901B09" w:rsidP="00F85777">
                    <w:pPr>
                      <w:pStyle w:val="Date"/>
                    </w:pPr>
                    <w:r>
                      <w:rPr>
                        <w:color w:val="595959" w:themeColor="text1" w:themeTint="A6"/>
                      </w:rPr>
                      <w:t xml:space="preserve">November </w:t>
                    </w:r>
                    <w:r w:rsidRPr="00E122CD">
                      <w:rPr>
                        <w:color w:val="595959" w:themeColor="text1" w:themeTint="A6"/>
                      </w:rPr>
                      <w:t>2016</w:t>
                    </w:r>
                  </w:p>
                </w:tc>
                <w:tc>
                  <w:tcPr>
                    <w:tcW w:w="4333" w:type="pct"/>
                  </w:tcPr>
                  <w:p w14:paraId="3F84DE76" w14:textId="4BA2E0AB" w:rsidR="00901B09" w:rsidRPr="00F26AF1" w:rsidRDefault="00901B09" w:rsidP="00F85777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</w:pPr>
                    <w:r w:rsidRPr="00E122CD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>Functional Program Design in Scala</w:t>
                    </w:r>
                    <w: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                           </w:t>
                    </w:r>
                    <w:proofErr w:type="spellStart"/>
                    <w:r w:rsidRPr="00F85777">
                      <w:rPr>
                        <w:color w:val="000000" w:themeColor="text1"/>
                        <w:sz w:val="16"/>
                        <w:szCs w:val="16"/>
                      </w:rPr>
                      <w:t>École</w:t>
                    </w:r>
                    <w:proofErr w:type="spellEnd"/>
                    <w:r w:rsidRPr="00F85777">
                      <w:rPr>
                        <w:color w:val="000000" w:themeColor="text1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F85777">
                      <w:rPr>
                        <w:color w:val="000000" w:themeColor="text1"/>
                        <w:sz w:val="16"/>
                        <w:szCs w:val="16"/>
                      </w:rPr>
                      <w:t>Polytechnique</w:t>
                    </w:r>
                    <w:proofErr w:type="spellEnd"/>
                    <w:r w:rsidRPr="00F85777">
                      <w:rPr>
                        <w:color w:val="000000" w:themeColor="text1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F85777">
                      <w:rPr>
                        <w:color w:val="000000" w:themeColor="text1"/>
                        <w:sz w:val="16"/>
                        <w:szCs w:val="16"/>
                      </w:rPr>
                      <w:t>Fédérale</w:t>
                    </w:r>
                    <w:proofErr w:type="spellEnd"/>
                    <w:r w:rsidRPr="00F85777">
                      <w:rPr>
                        <w:color w:val="000000" w:themeColor="text1"/>
                        <w:sz w:val="16"/>
                        <w:szCs w:val="16"/>
                      </w:rPr>
                      <w:t xml:space="preserve"> de Lausanne on Coursera. </w:t>
                    </w:r>
                    <w:hyperlink r:id="rId30" w:history="1">
                      <w:r w:rsidRPr="00F85777">
                        <w:rPr>
                          <w:rStyle w:val="Hyperlink"/>
                          <w:sz w:val="16"/>
                          <w:szCs w:val="16"/>
                        </w:rPr>
                        <w:t>Verified Certificate.</w:t>
                      </w:r>
                    </w:hyperlink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226272328"/>
              <w:placeholder>
                <w:docPart w:val="D6D0EA6ADFE14E759BE1E7C3203E86F4"/>
              </w:placeholder>
              <w15:repeatingSectionItem/>
            </w:sdtPr>
            <w:sdtEndPr>
              <w:rPr>
                <w:sz w:val="18"/>
                <w:szCs w:val="40"/>
              </w:rPr>
            </w:sdtEndPr>
            <w:sdtContent>
              <w:tr w:rsidR="00F85777" w14:paraId="55F684A2" w14:textId="77777777" w:rsidTr="00F85777">
                <w:tc>
                  <w:tcPr>
                    <w:tcW w:w="667" w:type="pct"/>
                  </w:tcPr>
                  <w:p w14:paraId="64D2E4A5" w14:textId="03B92B19" w:rsidR="00F85777" w:rsidRPr="004C7D8E" w:rsidRDefault="00F85777" w:rsidP="00F85777">
                    <w:pPr>
                      <w:pStyle w:val="Date"/>
                    </w:pPr>
                    <w:r>
                      <w:rPr>
                        <w:color w:val="595959" w:themeColor="text1" w:themeTint="A6"/>
                      </w:rPr>
                      <w:t xml:space="preserve">October </w:t>
                    </w:r>
                    <w:r w:rsidRPr="00E122CD">
                      <w:rPr>
                        <w:color w:val="595959" w:themeColor="text1" w:themeTint="A6"/>
                      </w:rPr>
                      <w:t>2016</w:t>
                    </w:r>
                  </w:p>
                </w:tc>
                <w:tc>
                  <w:tcPr>
                    <w:tcW w:w="4333" w:type="pct"/>
                  </w:tcPr>
                  <w:p w14:paraId="060A589F" w14:textId="4B023089" w:rsidR="00F85777" w:rsidRPr="00F26AF1" w:rsidRDefault="00F85777" w:rsidP="00F85777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</w:pPr>
                    <w:r w:rsidRPr="00E122CD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>Big Data Modeling and Management Systems</w:t>
                    </w:r>
                    <w: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          </w:t>
                    </w:r>
                    <w:r w:rsidR="00901B09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       </w:t>
                    </w:r>
                    <w: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</w:t>
                    </w:r>
                    <w:r w:rsidRPr="00F85777">
                      <w:rPr>
                        <w:color w:val="000000" w:themeColor="text1"/>
                        <w:sz w:val="16"/>
                        <w:szCs w:val="16"/>
                      </w:rPr>
                      <w:t xml:space="preserve">University of California, San Diego on Coursera. </w:t>
                    </w:r>
                    <w:hyperlink r:id="rId31" w:history="1">
                      <w:r w:rsidRPr="00F85777">
                        <w:rPr>
                          <w:rStyle w:val="Hyperlink"/>
                          <w:sz w:val="16"/>
                          <w:szCs w:val="16"/>
                        </w:rPr>
                        <w:t>Verified Certificate.</w:t>
                      </w:r>
                    </w:hyperlink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429935206"/>
              <w:placeholder>
                <w:docPart w:val="DE41B816FAA1446DA1D09C4D9B1D085E"/>
              </w:placeholder>
              <w15:repeatingSectionItem/>
            </w:sdtPr>
            <w:sdtEndPr>
              <w:rPr>
                <w:sz w:val="18"/>
                <w:szCs w:val="40"/>
              </w:rPr>
            </w:sdtEndPr>
            <w:sdtContent>
              <w:tr w:rsidR="00F85777" w14:paraId="51896348" w14:textId="77777777" w:rsidTr="00F85777">
                <w:tc>
                  <w:tcPr>
                    <w:tcW w:w="667" w:type="pct"/>
                  </w:tcPr>
                  <w:p w14:paraId="4429BF74" w14:textId="005A6DD9" w:rsidR="00F85777" w:rsidRPr="004C7D8E" w:rsidRDefault="00F85777" w:rsidP="00F85777">
                    <w:pPr>
                      <w:pStyle w:val="Date"/>
                    </w:pPr>
                    <w:r>
                      <w:rPr>
                        <w:color w:val="595959" w:themeColor="text1" w:themeTint="A6"/>
                      </w:rPr>
                      <w:t xml:space="preserve">September </w:t>
                    </w:r>
                    <w:r w:rsidRPr="00E122CD">
                      <w:rPr>
                        <w:color w:val="595959" w:themeColor="text1" w:themeTint="A6"/>
                      </w:rPr>
                      <w:t>2016</w:t>
                    </w:r>
                  </w:p>
                </w:tc>
                <w:tc>
                  <w:tcPr>
                    <w:tcW w:w="4333" w:type="pct"/>
                  </w:tcPr>
                  <w:p w14:paraId="4B2124B0" w14:textId="12944FD1" w:rsidR="00F85777" w:rsidRPr="00F26AF1" w:rsidRDefault="00F85777" w:rsidP="00F85777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</w:pPr>
                    <w:r w:rsidRPr="00E122CD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>Machine Learning</w:t>
                    </w:r>
                    <w: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                                                                                     </w:t>
                    </w:r>
                    <w:r w:rsidR="00901B09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       </w:t>
                    </w:r>
                    <w:r w:rsidRPr="00F85777">
                      <w:rPr>
                        <w:color w:val="000000" w:themeColor="text1"/>
                        <w:sz w:val="16"/>
                        <w:szCs w:val="16"/>
                      </w:rPr>
                      <w:t xml:space="preserve">Stanford University on Coursera. </w:t>
                    </w:r>
                    <w:hyperlink r:id="rId32" w:history="1">
                      <w:r w:rsidRPr="00F85777">
                        <w:rPr>
                          <w:rStyle w:val="Hyperlink"/>
                          <w:sz w:val="16"/>
                          <w:szCs w:val="16"/>
                        </w:rPr>
                        <w:t>Verified Certificate.</w:t>
                      </w:r>
                    </w:hyperlink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-1900584391"/>
              <w:placeholder>
                <w:docPart w:val="2607FB2984AE4DE98B0C0F12ADF4098A"/>
              </w:placeholder>
              <w15:repeatingSectionItem/>
            </w:sdtPr>
            <w:sdtEndPr>
              <w:rPr>
                <w:sz w:val="18"/>
                <w:szCs w:val="40"/>
              </w:rPr>
            </w:sdtEndPr>
            <w:sdtContent>
              <w:tr w:rsidR="00F85777" w14:paraId="652147E8" w14:textId="77777777" w:rsidTr="00F85777">
                <w:tc>
                  <w:tcPr>
                    <w:tcW w:w="667" w:type="pct"/>
                  </w:tcPr>
                  <w:p w14:paraId="3E66EB0B" w14:textId="436B2637" w:rsidR="00F85777" w:rsidRPr="004C7D8E" w:rsidRDefault="00F85777" w:rsidP="00F85777">
                    <w:pPr>
                      <w:pStyle w:val="Date"/>
                    </w:pPr>
                    <w:r>
                      <w:rPr>
                        <w:color w:val="595959" w:themeColor="text1" w:themeTint="A6"/>
                      </w:rPr>
                      <w:t xml:space="preserve">August </w:t>
                    </w:r>
                    <w:r w:rsidRPr="00A22799">
                      <w:rPr>
                        <w:color w:val="595959" w:themeColor="text1" w:themeTint="A6"/>
                      </w:rPr>
                      <w:t>2016</w:t>
                    </w:r>
                  </w:p>
                </w:tc>
                <w:tc>
                  <w:tcPr>
                    <w:tcW w:w="4333" w:type="pct"/>
                  </w:tcPr>
                  <w:p w14:paraId="644278CD" w14:textId="6440FEBF" w:rsidR="00F85777" w:rsidRPr="00F26AF1" w:rsidRDefault="00F85777" w:rsidP="00F85777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hanging="101"/>
                      <w:rPr>
                        <w:color w:val="000000" w:themeColor="text1"/>
                        <w:sz w:val="18"/>
                        <w:szCs w:val="40"/>
                      </w:rPr>
                    </w:pPr>
                    <w:r w:rsidRPr="005B5F97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>Algorithms on Strings</w:t>
                    </w:r>
                    <w: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      </w:t>
                    </w:r>
                    <w:r w:rsidR="00E342FE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       </w:t>
                    </w:r>
                    <w:r w:rsidRPr="00F85777">
                      <w:rPr>
                        <w:color w:val="000000" w:themeColor="text1"/>
                        <w:sz w:val="16"/>
                        <w:szCs w:val="16"/>
                      </w:rPr>
                      <w:t xml:space="preserve">University of California, San Diego &amp; Higher School of Economics on Coursera. </w:t>
                    </w:r>
                    <w:hyperlink r:id="rId33" w:history="1">
                      <w:r w:rsidRPr="00F85777">
                        <w:rPr>
                          <w:rStyle w:val="Hyperlink"/>
                          <w:sz w:val="16"/>
                          <w:szCs w:val="16"/>
                        </w:rPr>
                        <w:t>Verified Certificate.</w:t>
                      </w:r>
                    </w:hyperlink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-757991763"/>
              <w:placeholder>
                <w:docPart w:val="53F9DAA9A08C4425A92AC8051444514C"/>
              </w:placeholder>
              <w15:repeatingSectionItem/>
            </w:sdtPr>
            <w:sdtEndPr>
              <w:rPr>
                <w:sz w:val="18"/>
                <w:szCs w:val="40"/>
              </w:rPr>
            </w:sdtEndPr>
            <w:sdtContent>
              <w:tr w:rsidR="00F85777" w14:paraId="603366C6" w14:textId="77777777" w:rsidTr="00F85777">
                <w:tc>
                  <w:tcPr>
                    <w:tcW w:w="667" w:type="pct"/>
                  </w:tcPr>
                  <w:p w14:paraId="6429DCFB" w14:textId="6DA1DF69" w:rsidR="00F85777" w:rsidRPr="004C7D8E" w:rsidRDefault="00F85777" w:rsidP="00F85777">
                    <w:pPr>
                      <w:pStyle w:val="Date"/>
                    </w:pPr>
                    <w:r>
                      <w:rPr>
                        <w:color w:val="595959" w:themeColor="text1" w:themeTint="A6"/>
                      </w:rPr>
                      <w:t xml:space="preserve">August </w:t>
                    </w:r>
                    <w:r w:rsidRPr="00A22799">
                      <w:rPr>
                        <w:color w:val="595959" w:themeColor="text1" w:themeTint="A6"/>
                      </w:rPr>
                      <w:t>2016</w:t>
                    </w:r>
                  </w:p>
                </w:tc>
                <w:tc>
                  <w:tcPr>
                    <w:tcW w:w="4333" w:type="pct"/>
                  </w:tcPr>
                  <w:p w14:paraId="2B8D20E3" w14:textId="33943DFE" w:rsidR="00F85777" w:rsidRPr="00F26AF1" w:rsidRDefault="00F85777" w:rsidP="00F85777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hanging="101"/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</w:pPr>
                    <w:r w:rsidRPr="005B5F97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>Introduction to Big Data</w:t>
                    </w:r>
                    <w: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                                        </w:t>
                    </w:r>
                    <w:r w:rsidR="00E342FE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      </w:t>
                    </w:r>
                    <w: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       </w:t>
                    </w:r>
                    <w:r w:rsidRPr="00F85777">
                      <w:rPr>
                        <w:color w:val="000000" w:themeColor="text1"/>
                        <w:sz w:val="16"/>
                        <w:szCs w:val="16"/>
                      </w:rPr>
                      <w:t>University of California,</w:t>
                    </w:r>
                    <w:r w:rsidRPr="00F85777">
                      <w:rPr>
                        <w:b/>
                        <w:bCs/>
                        <w:color w:val="000000" w:themeColor="text1"/>
                        <w:sz w:val="16"/>
                        <w:szCs w:val="16"/>
                      </w:rPr>
                      <w:t xml:space="preserve"> </w:t>
                    </w:r>
                    <w:r w:rsidRPr="00F85777">
                      <w:rPr>
                        <w:color w:val="000000" w:themeColor="text1"/>
                        <w:sz w:val="16"/>
                        <w:szCs w:val="16"/>
                      </w:rPr>
                      <w:t xml:space="preserve">San Diego on Coursera. </w:t>
                    </w:r>
                    <w:hyperlink r:id="rId34" w:history="1">
                      <w:r w:rsidRPr="00F85777">
                        <w:rPr>
                          <w:rStyle w:val="Hyperlink"/>
                          <w:sz w:val="16"/>
                          <w:szCs w:val="16"/>
                        </w:rPr>
                        <w:t>Verified Certificate.</w:t>
                      </w:r>
                    </w:hyperlink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1350680779"/>
              <w:placeholder>
                <w:docPart w:val="2C0B542872E0430497C0C477E47BBDEE"/>
              </w:placeholder>
              <w15:repeatingSectionItem/>
            </w:sdtPr>
            <w:sdtEndPr>
              <w:rPr>
                <w:sz w:val="18"/>
                <w:szCs w:val="40"/>
              </w:rPr>
            </w:sdtEndPr>
            <w:sdtContent>
              <w:tr w:rsidR="00F85777" w14:paraId="0CC3826D" w14:textId="77777777" w:rsidTr="00F85777">
                <w:tc>
                  <w:tcPr>
                    <w:tcW w:w="667" w:type="pct"/>
                  </w:tcPr>
                  <w:p w14:paraId="5125A4D3" w14:textId="2C0FFB02" w:rsidR="00F85777" w:rsidRPr="004C7D8E" w:rsidRDefault="00F85777" w:rsidP="00F85777">
                    <w:pPr>
                      <w:pStyle w:val="Date"/>
                    </w:pPr>
                    <w:r>
                      <w:rPr>
                        <w:color w:val="595959" w:themeColor="text1" w:themeTint="A6"/>
                      </w:rPr>
                      <w:t xml:space="preserve">July </w:t>
                    </w:r>
                    <w:r w:rsidRPr="00A22799">
                      <w:rPr>
                        <w:color w:val="595959" w:themeColor="text1" w:themeTint="A6"/>
                      </w:rPr>
                      <w:t>2016</w:t>
                    </w:r>
                  </w:p>
                </w:tc>
                <w:tc>
                  <w:tcPr>
                    <w:tcW w:w="4333" w:type="pct"/>
                  </w:tcPr>
                  <w:p w14:paraId="6F04231A" w14:textId="6CB003AB" w:rsidR="00F85777" w:rsidRPr="00F26AF1" w:rsidRDefault="00F85777" w:rsidP="00F85777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hanging="101"/>
                      <w:rPr>
                        <w:color w:val="000000" w:themeColor="text1"/>
                        <w:sz w:val="18"/>
                        <w:szCs w:val="40"/>
                      </w:rPr>
                    </w:pPr>
                    <w:r w:rsidRPr="005B5F97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>Functional Programming Principles in Scala</w:t>
                    </w:r>
                    <w: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</w:t>
                    </w:r>
                    <w:r w:rsidR="00E342FE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</w:t>
                    </w:r>
                    <w:r w:rsidR="00E342FE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      </w:t>
                    </w:r>
                    <w:proofErr w:type="spellStart"/>
                    <w:r w:rsidRPr="00901B09">
                      <w:rPr>
                        <w:color w:val="000000" w:themeColor="text1"/>
                        <w:sz w:val="16"/>
                        <w:szCs w:val="16"/>
                      </w:rPr>
                      <w:t>École</w:t>
                    </w:r>
                    <w:proofErr w:type="spellEnd"/>
                    <w:r w:rsidRPr="00901B09">
                      <w:rPr>
                        <w:color w:val="000000" w:themeColor="text1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901B09">
                      <w:rPr>
                        <w:color w:val="000000" w:themeColor="text1"/>
                        <w:sz w:val="16"/>
                        <w:szCs w:val="16"/>
                      </w:rPr>
                      <w:t>Polytechnique</w:t>
                    </w:r>
                    <w:proofErr w:type="spellEnd"/>
                    <w:r w:rsidRPr="00901B09">
                      <w:rPr>
                        <w:color w:val="000000" w:themeColor="text1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901B09">
                      <w:rPr>
                        <w:color w:val="000000" w:themeColor="text1"/>
                        <w:sz w:val="16"/>
                        <w:szCs w:val="16"/>
                      </w:rPr>
                      <w:t>Fédérale</w:t>
                    </w:r>
                    <w:proofErr w:type="spellEnd"/>
                    <w:r w:rsidRPr="00901B09">
                      <w:rPr>
                        <w:color w:val="000000" w:themeColor="text1"/>
                        <w:sz w:val="16"/>
                        <w:szCs w:val="16"/>
                      </w:rPr>
                      <w:t xml:space="preserve"> de Lausanne on Coursera. </w:t>
                    </w:r>
                    <w:hyperlink r:id="rId35" w:history="1">
                      <w:r w:rsidRPr="00901B09">
                        <w:rPr>
                          <w:rStyle w:val="Hyperlink"/>
                          <w:sz w:val="16"/>
                          <w:szCs w:val="16"/>
                        </w:rPr>
                        <w:t>Verified Certificate.</w:t>
                      </w:r>
                    </w:hyperlink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310610324"/>
              <w:placeholder>
                <w:docPart w:val="489466940D1C458F913CD28982F82F4F"/>
              </w:placeholder>
              <w15:repeatingSectionItem/>
            </w:sdtPr>
            <w:sdtEndPr>
              <w:rPr>
                <w:sz w:val="18"/>
                <w:szCs w:val="40"/>
              </w:rPr>
            </w:sdtEndPr>
            <w:sdtContent>
              <w:tr w:rsidR="00F85777" w14:paraId="7857E73D" w14:textId="77777777" w:rsidTr="00F85777">
                <w:trPr>
                  <w:trHeight w:val="288"/>
                </w:trPr>
                <w:tc>
                  <w:tcPr>
                    <w:tcW w:w="667" w:type="pct"/>
                  </w:tcPr>
                  <w:p w14:paraId="24BB6E8C" w14:textId="27CB001D" w:rsidR="00F85777" w:rsidRPr="004C7D8E" w:rsidRDefault="00F85777" w:rsidP="00F85777">
                    <w:pPr>
                      <w:pStyle w:val="Date"/>
                    </w:pPr>
                    <w:r>
                      <w:rPr>
                        <w:color w:val="595959" w:themeColor="text1" w:themeTint="A6"/>
                      </w:rPr>
                      <w:t xml:space="preserve">July </w:t>
                    </w:r>
                    <w:r w:rsidRPr="005B5F97">
                      <w:rPr>
                        <w:color w:val="595959" w:themeColor="text1" w:themeTint="A6"/>
                      </w:rPr>
                      <w:t>2016</w:t>
                    </w:r>
                  </w:p>
                </w:tc>
                <w:tc>
                  <w:tcPr>
                    <w:tcW w:w="4333" w:type="pct"/>
                  </w:tcPr>
                  <w:p w14:paraId="442C7381" w14:textId="08273DFC" w:rsidR="00F85777" w:rsidRPr="00F26AF1" w:rsidRDefault="00F85777" w:rsidP="00F85777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hanging="101"/>
                      <w:rPr>
                        <w:color w:val="000000" w:themeColor="text1"/>
                        <w:sz w:val="18"/>
                        <w:szCs w:val="40"/>
                      </w:rPr>
                    </w:pPr>
                    <w:r w:rsidRPr="005B5F97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>Algorithms on Graphs</w:t>
                    </w:r>
                    <w: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     </w:t>
                    </w:r>
                    <w:r w:rsidR="00E342FE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       </w:t>
                    </w:r>
                    <w:r w:rsidRPr="00901B09">
                      <w:rPr>
                        <w:color w:val="000000" w:themeColor="text1"/>
                        <w:sz w:val="16"/>
                        <w:szCs w:val="16"/>
                      </w:rPr>
                      <w:t xml:space="preserve">University of California, San Diego &amp; Higher School of Economics on Coursera. </w:t>
                    </w:r>
                    <w:hyperlink r:id="rId36" w:history="1">
                      <w:r w:rsidRPr="00901B09">
                        <w:rPr>
                          <w:rStyle w:val="Hyperlink"/>
                          <w:sz w:val="16"/>
                          <w:szCs w:val="16"/>
                        </w:rPr>
                        <w:t>Verified Certificate.</w:t>
                      </w:r>
                    </w:hyperlink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1808657751"/>
              <w:placeholder>
                <w:docPart w:val="B5B1D1709FF6449AAE828EC3F275FB82"/>
              </w:placeholder>
              <w15:repeatingSectionItem/>
            </w:sdtPr>
            <w:sdtEndPr>
              <w:rPr>
                <w:sz w:val="18"/>
                <w:szCs w:val="40"/>
              </w:rPr>
            </w:sdtEndPr>
            <w:sdtContent>
              <w:tr w:rsidR="00F85777" w14:paraId="7BA0595A" w14:textId="77777777" w:rsidTr="00F85777">
                <w:tc>
                  <w:tcPr>
                    <w:tcW w:w="667" w:type="pct"/>
                  </w:tcPr>
                  <w:p w14:paraId="41DA1FAC" w14:textId="31FDD303" w:rsidR="00F85777" w:rsidRPr="004C7D8E" w:rsidRDefault="00F85777" w:rsidP="00F85777">
                    <w:pPr>
                      <w:pStyle w:val="Date"/>
                    </w:pPr>
                    <w:r>
                      <w:rPr>
                        <w:color w:val="595959" w:themeColor="text1" w:themeTint="A6"/>
                      </w:rPr>
                      <w:t xml:space="preserve">July </w:t>
                    </w:r>
                    <w:r w:rsidRPr="00A22799">
                      <w:rPr>
                        <w:color w:val="595959" w:themeColor="text1" w:themeTint="A6"/>
                      </w:rPr>
                      <w:t>2016</w:t>
                    </w:r>
                  </w:p>
                </w:tc>
                <w:tc>
                  <w:tcPr>
                    <w:tcW w:w="4333" w:type="pct"/>
                  </w:tcPr>
                  <w:p w14:paraId="11E43A61" w14:textId="02C070D9" w:rsidR="00F85777" w:rsidRPr="00F26AF1" w:rsidRDefault="00F85777" w:rsidP="00F85777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hanging="101"/>
                      <w:rPr>
                        <w:color w:val="000000" w:themeColor="text1"/>
                        <w:sz w:val="18"/>
                        <w:szCs w:val="40"/>
                      </w:rPr>
                    </w:pPr>
                    <w:r w:rsidRPr="005B5F97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>Hadoop Platform and Application Framework</w:t>
                    </w:r>
                    <w: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        </w:t>
                    </w:r>
                    <w:r w:rsidR="00E342FE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       </w:t>
                    </w:r>
                    <w: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</w:t>
                    </w:r>
                    <w:r w:rsidRPr="00901B09">
                      <w:rPr>
                        <w:color w:val="000000" w:themeColor="text1"/>
                        <w:sz w:val="16"/>
                        <w:szCs w:val="16"/>
                      </w:rPr>
                      <w:t xml:space="preserve">University of California, San Diego on Coursera. </w:t>
                    </w:r>
                    <w:hyperlink r:id="rId37" w:history="1">
                      <w:r w:rsidRPr="00901B09">
                        <w:rPr>
                          <w:rStyle w:val="Hyperlink"/>
                          <w:sz w:val="16"/>
                          <w:szCs w:val="16"/>
                        </w:rPr>
                        <w:t>Verified Certificate.</w:t>
                      </w:r>
                    </w:hyperlink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1096293872"/>
              <w:placeholder>
                <w:docPart w:val="F9F7C379C6134A899128F1A11A83D8A2"/>
              </w:placeholder>
              <w15:repeatingSectionItem/>
            </w:sdtPr>
            <w:sdtEndPr>
              <w:rPr>
                <w:sz w:val="18"/>
                <w:szCs w:val="40"/>
              </w:rPr>
            </w:sdtEndPr>
            <w:sdtContent>
              <w:tr w:rsidR="00F85777" w14:paraId="1F3235AB" w14:textId="77777777" w:rsidTr="00F85777">
                <w:tc>
                  <w:tcPr>
                    <w:tcW w:w="667" w:type="pct"/>
                  </w:tcPr>
                  <w:p w14:paraId="5DDCCAF0" w14:textId="59FCF228" w:rsidR="00F85777" w:rsidRPr="004C7D8E" w:rsidRDefault="00F85777" w:rsidP="00F85777">
                    <w:pPr>
                      <w:pStyle w:val="Date"/>
                    </w:pPr>
                    <w:r>
                      <w:rPr>
                        <w:color w:val="595959" w:themeColor="text1" w:themeTint="A6"/>
                      </w:rPr>
                      <w:t xml:space="preserve">July </w:t>
                    </w:r>
                    <w:r w:rsidRPr="00A22799">
                      <w:rPr>
                        <w:color w:val="595959" w:themeColor="text1" w:themeTint="A6"/>
                      </w:rPr>
                      <w:t>2016</w:t>
                    </w:r>
                  </w:p>
                </w:tc>
                <w:tc>
                  <w:tcPr>
                    <w:tcW w:w="4333" w:type="pct"/>
                  </w:tcPr>
                  <w:p w14:paraId="2845F76F" w14:textId="0FB7DA70" w:rsidR="00F85777" w:rsidRPr="00F26AF1" w:rsidRDefault="00F85777" w:rsidP="00F85777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hanging="101"/>
                      <w:rPr>
                        <w:color w:val="000000" w:themeColor="text1"/>
                        <w:sz w:val="18"/>
                        <w:szCs w:val="40"/>
                      </w:rPr>
                    </w:pPr>
                    <w:r w:rsidRPr="005B5F97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>Data Structures</w:t>
                    </w:r>
                    <w: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            </w:t>
                    </w:r>
                    <w:r w:rsidR="00E342FE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    </w:t>
                    </w:r>
                    <w:r w:rsidR="00E24295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</w:t>
                    </w:r>
                    <w:r w:rsidR="00E342FE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</w:t>
                    </w:r>
                    <w: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</w:t>
                    </w:r>
                    <w:r w:rsidRPr="00901B09">
                      <w:rPr>
                        <w:color w:val="000000" w:themeColor="text1"/>
                        <w:sz w:val="16"/>
                        <w:szCs w:val="16"/>
                      </w:rPr>
                      <w:t>University of California, San Diego &amp; Higher School of Economics on Coursera.</w:t>
                    </w:r>
                    <w:r w:rsidRPr="00901B09">
                      <w:rPr>
                        <w:b/>
                        <w:bCs/>
                        <w:color w:val="000000" w:themeColor="text1"/>
                        <w:sz w:val="16"/>
                        <w:szCs w:val="16"/>
                      </w:rPr>
                      <w:t> </w:t>
                    </w:r>
                    <w:r w:rsidRPr="00901B09">
                      <w:rPr>
                        <w:color w:val="000000" w:themeColor="text1"/>
                        <w:sz w:val="16"/>
                        <w:szCs w:val="16"/>
                      </w:rPr>
                      <w:t xml:space="preserve"> </w:t>
                    </w:r>
                    <w:hyperlink r:id="rId38" w:history="1">
                      <w:r w:rsidRPr="00901B09">
                        <w:rPr>
                          <w:rStyle w:val="Hyperlink"/>
                          <w:sz w:val="16"/>
                          <w:szCs w:val="16"/>
                        </w:rPr>
                        <w:t>Verified Certificate.</w:t>
                      </w:r>
                    </w:hyperlink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-58793327"/>
              <w:placeholder>
                <w:docPart w:val="9EDE47E49BA94648B3B7C99CE07DE3DB"/>
              </w:placeholder>
              <w15:repeatingSectionItem/>
            </w:sdtPr>
            <w:sdtEndPr>
              <w:rPr>
                <w:sz w:val="18"/>
                <w:szCs w:val="40"/>
              </w:rPr>
            </w:sdtEndPr>
            <w:sdtContent>
              <w:tr w:rsidR="00F85777" w14:paraId="23835E54" w14:textId="77777777" w:rsidTr="00F85777">
                <w:tc>
                  <w:tcPr>
                    <w:tcW w:w="667" w:type="pct"/>
                  </w:tcPr>
                  <w:p w14:paraId="5F4F0505" w14:textId="0392D3E0" w:rsidR="00F85777" w:rsidRPr="004C7D8E" w:rsidRDefault="00F85777" w:rsidP="00F85777">
                    <w:pPr>
                      <w:pStyle w:val="Date"/>
                    </w:pPr>
                    <w:r>
                      <w:rPr>
                        <w:color w:val="595959" w:themeColor="text1" w:themeTint="A6"/>
                      </w:rPr>
                      <w:t xml:space="preserve">May </w:t>
                    </w:r>
                    <w:r w:rsidRPr="005B5F97">
                      <w:rPr>
                        <w:color w:val="595959" w:themeColor="text1" w:themeTint="A6"/>
                      </w:rPr>
                      <w:t>2016</w:t>
                    </w:r>
                  </w:p>
                </w:tc>
                <w:tc>
                  <w:tcPr>
                    <w:tcW w:w="4333" w:type="pct"/>
                  </w:tcPr>
                  <w:p w14:paraId="5EB010DA" w14:textId="71BE1115" w:rsidR="00F85777" w:rsidRPr="00F26AF1" w:rsidRDefault="00F85777" w:rsidP="00F85777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hanging="101"/>
                      <w:rPr>
                        <w:color w:val="000000" w:themeColor="text1"/>
                        <w:sz w:val="18"/>
                        <w:szCs w:val="40"/>
                      </w:rPr>
                    </w:pPr>
                    <w:r w:rsidRPr="005B5F97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>Mastering the Software Engineering Interview</w:t>
                    </w:r>
                    <w: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    </w:t>
                    </w:r>
                    <w:r w:rsidR="00E342FE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       </w:t>
                    </w:r>
                    <w: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  </w:t>
                    </w:r>
                    <w:r w:rsidRPr="00901B09">
                      <w:rPr>
                        <w:color w:val="000000" w:themeColor="text1"/>
                        <w:sz w:val="16"/>
                        <w:szCs w:val="16"/>
                      </w:rPr>
                      <w:t xml:space="preserve">University of California, San Diego on Coursera. </w:t>
                    </w:r>
                    <w:hyperlink r:id="rId39" w:history="1">
                      <w:r w:rsidRPr="00901B09">
                        <w:rPr>
                          <w:rStyle w:val="Hyperlink"/>
                          <w:sz w:val="16"/>
                          <w:szCs w:val="16"/>
                        </w:rPr>
                        <w:t>Verified Certificate.</w:t>
                      </w:r>
                    </w:hyperlink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-1236159499"/>
              <w:placeholder>
                <w:docPart w:val="F0D20980538C41C286456E501782839D"/>
              </w:placeholder>
              <w15:repeatingSectionItem/>
            </w:sdtPr>
            <w:sdtEndPr>
              <w:rPr>
                <w:sz w:val="18"/>
                <w:szCs w:val="40"/>
              </w:rPr>
            </w:sdtEndPr>
            <w:sdtContent>
              <w:tr w:rsidR="00F85777" w14:paraId="1F153B10" w14:textId="77777777" w:rsidTr="00F85777">
                <w:tc>
                  <w:tcPr>
                    <w:tcW w:w="667" w:type="pct"/>
                  </w:tcPr>
                  <w:p w14:paraId="117F5BFF" w14:textId="11F2C307" w:rsidR="00F85777" w:rsidRPr="004C7D8E" w:rsidRDefault="00F85777" w:rsidP="00F85777">
                    <w:pPr>
                      <w:pStyle w:val="Date"/>
                    </w:pPr>
                    <w:r>
                      <w:rPr>
                        <w:color w:val="595959" w:themeColor="text1" w:themeTint="A6"/>
                      </w:rPr>
                      <w:t xml:space="preserve">April </w:t>
                    </w:r>
                    <w:r w:rsidRPr="00A22799">
                      <w:rPr>
                        <w:color w:val="595959" w:themeColor="text1" w:themeTint="A6"/>
                      </w:rPr>
                      <w:t>2016</w:t>
                    </w:r>
                  </w:p>
                </w:tc>
                <w:tc>
                  <w:tcPr>
                    <w:tcW w:w="4333" w:type="pct"/>
                  </w:tcPr>
                  <w:p w14:paraId="31E45171" w14:textId="13156266" w:rsidR="00F85777" w:rsidRPr="00F26AF1" w:rsidRDefault="00F85777" w:rsidP="00F85777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hanging="101"/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Algorithmic Toolbox         </w:t>
                    </w:r>
                    <w:r w:rsidR="00E342FE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      </w:t>
                    </w:r>
                    <w: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</w:t>
                    </w:r>
                    <w:r w:rsidR="00E342FE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</w:t>
                    </w:r>
                    <w:r w:rsidRPr="00901B09">
                      <w:rPr>
                        <w:color w:val="000000" w:themeColor="text1"/>
                        <w:sz w:val="16"/>
                        <w:szCs w:val="16"/>
                      </w:rPr>
                      <w:t xml:space="preserve">University of California, San Diego &amp; Higher School of Economics on Coursera. </w:t>
                    </w:r>
                    <w:hyperlink r:id="rId40" w:history="1">
                      <w:r w:rsidRPr="00901B09">
                        <w:rPr>
                          <w:rStyle w:val="Hyperlink"/>
                          <w:sz w:val="16"/>
                          <w:szCs w:val="16"/>
                        </w:rPr>
                        <w:t>Verified Certificate</w:t>
                      </w:r>
                    </w:hyperlink>
                    <w:r w:rsidRPr="00901B09">
                      <w:rPr>
                        <w:rStyle w:val="Hyperlink"/>
                        <w:sz w:val="16"/>
                        <w:szCs w:val="16"/>
                      </w:rPr>
                      <w:t>.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-1270777733"/>
              <w:placeholder>
                <w:docPart w:val="842A20FEFC8942C68D947056FF0C9877"/>
              </w:placeholder>
              <w15:repeatingSectionItem/>
            </w:sdtPr>
            <w:sdtEndPr>
              <w:rPr>
                <w:sz w:val="18"/>
                <w:szCs w:val="40"/>
              </w:rPr>
            </w:sdtEndPr>
            <w:sdtContent>
              <w:tr w:rsidR="00F85777" w14:paraId="75A74943" w14:textId="77777777" w:rsidTr="00F85777">
                <w:tc>
                  <w:tcPr>
                    <w:tcW w:w="667" w:type="pct"/>
                  </w:tcPr>
                  <w:p w14:paraId="2F69A5D7" w14:textId="3CAAEAB6" w:rsidR="00F85777" w:rsidRPr="004C7D8E" w:rsidRDefault="00F85777" w:rsidP="00F85777">
                    <w:pPr>
                      <w:pStyle w:val="Date"/>
                    </w:pPr>
                    <w:r>
                      <w:rPr>
                        <w:color w:val="595959" w:themeColor="text1" w:themeTint="A6"/>
                      </w:rPr>
                      <w:t xml:space="preserve">March </w:t>
                    </w:r>
                    <w:r w:rsidRPr="00A22799">
                      <w:rPr>
                        <w:color w:val="595959" w:themeColor="text1" w:themeTint="A6"/>
                      </w:rPr>
                      <w:t>2016</w:t>
                    </w:r>
                  </w:p>
                </w:tc>
                <w:tc>
                  <w:tcPr>
                    <w:tcW w:w="4333" w:type="pct"/>
                  </w:tcPr>
                  <w:p w14:paraId="7C58CC6C" w14:textId="2C63ABF2" w:rsidR="00F85777" w:rsidRPr="00F26AF1" w:rsidRDefault="00F85777" w:rsidP="00F85777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hanging="101"/>
                      <w:rPr>
                        <w:color w:val="000000" w:themeColor="text1"/>
                        <w:sz w:val="18"/>
                        <w:szCs w:val="40"/>
                      </w:rPr>
                    </w:pPr>
                    <w:r w:rsidRPr="005B5F97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Advanced Data Structures in Java </w:t>
                    </w:r>
                    <w: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                  </w:t>
                    </w:r>
                    <w:r w:rsidR="00E342FE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        </w:t>
                    </w:r>
                    <w: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          </w:t>
                    </w:r>
                    <w:r w:rsidRPr="00901B09">
                      <w:rPr>
                        <w:color w:val="000000" w:themeColor="text1"/>
                        <w:sz w:val="16"/>
                        <w:szCs w:val="16"/>
                      </w:rPr>
                      <w:t>University of California,</w:t>
                    </w:r>
                    <w:r w:rsidRPr="00901B09">
                      <w:rPr>
                        <w:b/>
                        <w:bCs/>
                        <w:color w:val="000000" w:themeColor="text1"/>
                        <w:sz w:val="16"/>
                        <w:szCs w:val="16"/>
                      </w:rPr>
                      <w:t xml:space="preserve"> </w:t>
                    </w:r>
                    <w:r w:rsidRPr="00901B09">
                      <w:rPr>
                        <w:color w:val="000000" w:themeColor="text1"/>
                        <w:sz w:val="16"/>
                        <w:szCs w:val="16"/>
                      </w:rPr>
                      <w:t xml:space="preserve">San Diego on Coursera. </w:t>
                    </w:r>
                    <w:hyperlink r:id="rId41" w:history="1">
                      <w:r w:rsidRPr="00901B09">
                        <w:rPr>
                          <w:rStyle w:val="Hyperlink"/>
                          <w:sz w:val="16"/>
                          <w:szCs w:val="16"/>
                        </w:rPr>
                        <w:t>Verified Certificate.</w:t>
                      </w:r>
                    </w:hyperlink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-274563188"/>
              <w:placeholder>
                <w:docPart w:val="F38E50A1D15E49408FA5C52ECAD562DB"/>
              </w:placeholder>
              <w15:repeatingSectionItem/>
            </w:sdtPr>
            <w:sdtEndPr>
              <w:rPr>
                <w:sz w:val="18"/>
                <w:szCs w:val="40"/>
              </w:rPr>
            </w:sdtEndPr>
            <w:sdtContent>
              <w:tr w:rsidR="00F85777" w14:paraId="7CB15AFB" w14:textId="77777777" w:rsidTr="00F85777">
                <w:tc>
                  <w:tcPr>
                    <w:tcW w:w="667" w:type="pct"/>
                  </w:tcPr>
                  <w:p w14:paraId="36056EED" w14:textId="4F30B2E0" w:rsidR="00F85777" w:rsidRPr="004C7D8E" w:rsidRDefault="00F85777" w:rsidP="00F85777">
                    <w:pPr>
                      <w:pStyle w:val="Date"/>
                    </w:pPr>
                    <w:r>
                      <w:rPr>
                        <w:color w:val="595959" w:themeColor="text1" w:themeTint="A6"/>
                      </w:rPr>
                      <w:t xml:space="preserve">November </w:t>
                    </w:r>
                    <w:r w:rsidRPr="005B5F97">
                      <w:rPr>
                        <w:color w:val="595959" w:themeColor="text1" w:themeTint="A6"/>
                      </w:rPr>
                      <w:t>2015</w:t>
                    </w:r>
                  </w:p>
                </w:tc>
                <w:tc>
                  <w:tcPr>
                    <w:tcW w:w="4333" w:type="pct"/>
                  </w:tcPr>
                  <w:p w14:paraId="28CA8732" w14:textId="3E78B36A" w:rsidR="00F85777" w:rsidRPr="00F26AF1" w:rsidRDefault="00F85777" w:rsidP="00F85777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hanging="101"/>
                      <w:rPr>
                        <w:color w:val="000000" w:themeColor="text1"/>
                        <w:sz w:val="18"/>
                        <w:szCs w:val="40"/>
                      </w:rPr>
                    </w:pPr>
                    <w:r w:rsidRPr="005B5F97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>Object Oriented Programming in Java</w:t>
                    </w:r>
                    <w: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               </w:t>
                    </w:r>
                    <w:r w:rsidR="00E342FE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      </w:t>
                    </w:r>
                    <w: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   </w:t>
                    </w:r>
                    <w:r w:rsidR="00E342FE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</w:t>
                    </w:r>
                    <w: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</w:t>
                    </w:r>
                    <w:r w:rsidR="00E342FE"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 w:themeColor="text1"/>
                        <w:sz w:val="18"/>
                        <w:szCs w:val="40"/>
                      </w:rPr>
                      <w:t xml:space="preserve">  </w:t>
                    </w:r>
                    <w:r w:rsidRPr="00901B09">
                      <w:rPr>
                        <w:color w:val="000000" w:themeColor="text1"/>
                        <w:sz w:val="16"/>
                        <w:szCs w:val="16"/>
                      </w:rPr>
                      <w:t xml:space="preserve">University of California, San Diego on Coursera. </w:t>
                    </w:r>
                    <w:hyperlink r:id="rId42" w:history="1">
                      <w:r w:rsidRPr="00901B09">
                        <w:rPr>
                          <w:rStyle w:val="Hyperlink"/>
                          <w:sz w:val="16"/>
                          <w:szCs w:val="16"/>
                        </w:rPr>
                        <w:t>Verified Certificate.</w:t>
                      </w:r>
                    </w:hyperlink>
                  </w:p>
                </w:tc>
              </w:tr>
            </w:sdtContent>
          </w:sdt>
        </w:sdtContent>
      </w:sdt>
    </w:tbl>
    <w:p w14:paraId="0CCEDAEF" w14:textId="000412C6" w:rsidR="00D529DE" w:rsidRDefault="00D529DE"/>
    <w:p w14:paraId="76B1AF7A" w14:textId="4439F393" w:rsidR="00D529DE" w:rsidRDefault="006D5211" w:rsidP="00ED2910">
      <w:r>
        <w:t xml:space="preserve">Last Update: </w:t>
      </w:r>
      <w:r w:rsidR="00F87EA2">
        <w:t>8</w:t>
      </w:r>
      <w:r>
        <w:t>/</w:t>
      </w:r>
      <w:r w:rsidR="00ED2910">
        <w:t>7</w:t>
      </w:r>
      <w:r w:rsidR="00D529DE">
        <w:t>/</w:t>
      </w:r>
      <w:r w:rsidR="00E342FE">
        <w:t>201</w:t>
      </w:r>
      <w:r w:rsidR="00ED2910">
        <w:t>8</w:t>
      </w:r>
    </w:p>
    <w:sectPr w:rsidR="00D529DE" w:rsidSect="00D678A6">
      <w:footerReference w:type="default" r:id="rId4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70EC6" w14:textId="77777777" w:rsidR="0037533D" w:rsidRDefault="0037533D">
      <w:pPr>
        <w:spacing w:after="0"/>
      </w:pPr>
      <w:r>
        <w:separator/>
      </w:r>
    </w:p>
    <w:p w14:paraId="3C9E73C2" w14:textId="77777777" w:rsidR="0037533D" w:rsidRDefault="0037533D"/>
  </w:endnote>
  <w:endnote w:type="continuationSeparator" w:id="0">
    <w:p w14:paraId="117769F0" w14:textId="77777777" w:rsidR="0037533D" w:rsidRDefault="0037533D">
      <w:pPr>
        <w:spacing w:after="0"/>
      </w:pPr>
      <w:r>
        <w:continuationSeparator/>
      </w:r>
    </w:p>
    <w:p w14:paraId="2D27E22C" w14:textId="77777777" w:rsidR="0037533D" w:rsidRDefault="003753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74F24" w14:textId="3B63E99C" w:rsidR="0001388A" w:rsidRDefault="006045A2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42250C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F72E0" w14:textId="77777777" w:rsidR="0037533D" w:rsidRDefault="0037533D">
      <w:pPr>
        <w:spacing w:after="0"/>
      </w:pPr>
      <w:r>
        <w:separator/>
      </w:r>
    </w:p>
    <w:p w14:paraId="05D6CA21" w14:textId="77777777" w:rsidR="0037533D" w:rsidRDefault="0037533D"/>
  </w:footnote>
  <w:footnote w:type="continuationSeparator" w:id="0">
    <w:p w14:paraId="6D3F583D" w14:textId="77777777" w:rsidR="0037533D" w:rsidRDefault="0037533D">
      <w:pPr>
        <w:spacing w:after="0"/>
      </w:pPr>
      <w:r>
        <w:continuationSeparator/>
      </w:r>
    </w:p>
    <w:p w14:paraId="3228FFAB" w14:textId="77777777" w:rsidR="0037533D" w:rsidRDefault="0037533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6B4B30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17B675F"/>
    <w:multiLevelType w:val="hybridMultilevel"/>
    <w:tmpl w:val="04C8E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303"/>
        </w:tabs>
        <w:ind w:left="303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24"/>
    <w:rsid w:val="0001388A"/>
    <w:rsid w:val="0009737B"/>
    <w:rsid w:val="000D69F1"/>
    <w:rsid w:val="00102190"/>
    <w:rsid w:val="00127DF5"/>
    <w:rsid w:val="001B6DFA"/>
    <w:rsid w:val="001D71ED"/>
    <w:rsid w:val="001F43A4"/>
    <w:rsid w:val="001F6944"/>
    <w:rsid w:val="002A1717"/>
    <w:rsid w:val="002B34E1"/>
    <w:rsid w:val="002D730D"/>
    <w:rsid w:val="0037533D"/>
    <w:rsid w:val="003B055F"/>
    <w:rsid w:val="0042250C"/>
    <w:rsid w:val="00437910"/>
    <w:rsid w:val="004421E1"/>
    <w:rsid w:val="00485AE7"/>
    <w:rsid w:val="004B1A24"/>
    <w:rsid w:val="004B5F7A"/>
    <w:rsid w:val="004C1F24"/>
    <w:rsid w:val="004C7D8E"/>
    <w:rsid w:val="00522CFD"/>
    <w:rsid w:val="00522FD6"/>
    <w:rsid w:val="005B5F97"/>
    <w:rsid w:val="005E2B0F"/>
    <w:rsid w:val="006045A2"/>
    <w:rsid w:val="00684939"/>
    <w:rsid w:val="00684BE5"/>
    <w:rsid w:val="006C1546"/>
    <w:rsid w:val="006D5211"/>
    <w:rsid w:val="00703D50"/>
    <w:rsid w:val="00772927"/>
    <w:rsid w:val="00774278"/>
    <w:rsid w:val="007A31DD"/>
    <w:rsid w:val="007C757C"/>
    <w:rsid w:val="00801477"/>
    <w:rsid w:val="00843A3C"/>
    <w:rsid w:val="0084641C"/>
    <w:rsid w:val="0086482D"/>
    <w:rsid w:val="00876B3E"/>
    <w:rsid w:val="00877BE1"/>
    <w:rsid w:val="008C342D"/>
    <w:rsid w:val="008D5973"/>
    <w:rsid w:val="008F07F2"/>
    <w:rsid w:val="00901B09"/>
    <w:rsid w:val="00947798"/>
    <w:rsid w:val="0097146E"/>
    <w:rsid w:val="00990FA0"/>
    <w:rsid w:val="009D03C5"/>
    <w:rsid w:val="00A22799"/>
    <w:rsid w:val="00B13145"/>
    <w:rsid w:val="00BA2434"/>
    <w:rsid w:val="00BA6086"/>
    <w:rsid w:val="00BE5EAC"/>
    <w:rsid w:val="00C4190E"/>
    <w:rsid w:val="00CB5414"/>
    <w:rsid w:val="00CC05F3"/>
    <w:rsid w:val="00D529DE"/>
    <w:rsid w:val="00D678A6"/>
    <w:rsid w:val="00DC3517"/>
    <w:rsid w:val="00E122CD"/>
    <w:rsid w:val="00E24295"/>
    <w:rsid w:val="00E342FE"/>
    <w:rsid w:val="00E57A96"/>
    <w:rsid w:val="00E620FF"/>
    <w:rsid w:val="00E8747C"/>
    <w:rsid w:val="00EA08AD"/>
    <w:rsid w:val="00ED2910"/>
    <w:rsid w:val="00EF073F"/>
    <w:rsid w:val="00F26AF1"/>
    <w:rsid w:val="00F64C53"/>
    <w:rsid w:val="00F85777"/>
    <w:rsid w:val="00F87EA2"/>
    <w:rsid w:val="00FB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E334"/>
  <w15:chartTrackingRefBased/>
  <w15:docId w15:val="{78523533-13E1-43F6-A658-C71BC03B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2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4C7D8E"/>
    <w:rPr>
      <w:color w:val="5F5F5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22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79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799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799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79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79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F43A4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2CD"/>
    <w:rPr>
      <w:rFonts w:asciiTheme="majorHAnsi" w:eastAsiaTheme="majorEastAsia" w:hAnsiTheme="majorHAnsi" w:cstheme="majorBidi"/>
      <w:i/>
      <w:iCs/>
      <w:color w:val="A5A5A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holar.google.com/citations?hl=en&amp;user=kf0UQKMAAAAJ" TargetMode="External"/><Relationship Id="rId18" Type="http://schemas.openxmlformats.org/officeDocument/2006/relationships/hyperlink" Target="http://wp.kntu.ac.ir/zamanian/" TargetMode="External"/><Relationship Id="rId26" Type="http://schemas.openxmlformats.org/officeDocument/2006/relationships/hyperlink" Target="https://www.coursera.org/account/accomplishments/specialization/7XPLLTAAT4TG" TargetMode="External"/><Relationship Id="rId39" Type="http://schemas.openxmlformats.org/officeDocument/2006/relationships/hyperlink" Target="https://www.coursera.org/account/accomplishments/certificate/P49QKF9K94RX" TargetMode="External"/><Relationship Id="rId21" Type="http://schemas.openxmlformats.org/officeDocument/2006/relationships/hyperlink" Target="http://wp.kntu.ac.ir/aliakbarian/ODE/ODE.html" TargetMode="External"/><Relationship Id="rId34" Type="http://schemas.openxmlformats.org/officeDocument/2006/relationships/hyperlink" Target="https://www.coursera.org/account/accomplishments/certificate/XE3LV3RG2THG" TargetMode="External"/><Relationship Id="rId42" Type="http://schemas.openxmlformats.org/officeDocument/2006/relationships/hyperlink" Target="https://www.coursera.org/account/accomplishments/certificate/FZC6C9BHMMM2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://wp.kntu.ac.ir/bnasersharif/" TargetMode="External"/><Relationship Id="rId29" Type="http://schemas.openxmlformats.org/officeDocument/2006/relationships/hyperlink" Target="https://www.coursera.org/account/accomplishments/verify/4GGUNARB9MBQ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r.linkedin.com/in/mhrimaz" TargetMode="External"/><Relationship Id="rId24" Type="http://schemas.openxmlformats.org/officeDocument/2006/relationships/hyperlink" Target="https://kntu.acm.org" TargetMode="External"/><Relationship Id="rId32" Type="http://schemas.openxmlformats.org/officeDocument/2006/relationships/hyperlink" Target="https://www.coursera.org/account/accomplishments/certificate/JE788VNJ6TKS" TargetMode="External"/><Relationship Id="rId37" Type="http://schemas.openxmlformats.org/officeDocument/2006/relationships/hyperlink" Target="https://www.coursera.org/account/accomplishments/certificate/83JPVK8MSNBQ" TargetMode="External"/><Relationship Id="rId40" Type="http://schemas.openxmlformats.org/officeDocument/2006/relationships/hyperlink" Target="https://www.coursera.org/account/accomplishments/certificate/T5JS5739GT3T" TargetMode="External"/><Relationship Id="rId45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scholar.google.com/citations?user=mGF6p48AAAAJ&amp;hl=en" TargetMode="External"/><Relationship Id="rId23" Type="http://schemas.openxmlformats.org/officeDocument/2006/relationships/hyperlink" Target="http://wp.kntu.ac.ir/aliakbarian/" TargetMode="External"/><Relationship Id="rId28" Type="http://schemas.openxmlformats.org/officeDocument/2006/relationships/hyperlink" Target="https://www.coursera.org/account/accomplishments/verify/DUQNZMH9CU7W" TargetMode="External"/><Relationship Id="rId36" Type="http://schemas.openxmlformats.org/officeDocument/2006/relationships/hyperlink" Target="https://www.coursera.org/account/accomplishments/certificate/D2GHQ9U8UFN2" TargetMode="External"/><Relationship Id="rId10" Type="http://schemas.openxmlformats.org/officeDocument/2006/relationships/hyperlink" Target="https://github.com/mhrimaz" TargetMode="External"/><Relationship Id="rId19" Type="http://schemas.openxmlformats.org/officeDocument/2006/relationships/hyperlink" Target="http://wp.kntu.ac.ir/ahmadi/" TargetMode="External"/><Relationship Id="rId31" Type="http://schemas.openxmlformats.org/officeDocument/2006/relationships/hyperlink" Target="https://www.coursera.org/account/accomplishments/certificate/NDLW93FX3U99" TargetMode="Externa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mhrimaz@email.kntu.ac.ir" TargetMode="External"/><Relationship Id="rId14" Type="http://schemas.openxmlformats.org/officeDocument/2006/relationships/hyperlink" Target="http://wp.kntu.ac.ir/zamanian/" TargetMode="External"/><Relationship Id="rId22" Type="http://schemas.openxmlformats.org/officeDocument/2006/relationships/hyperlink" Target="http://wp.kntu.ac.ir/aliakbarian/pde/" TargetMode="External"/><Relationship Id="rId27" Type="http://schemas.openxmlformats.org/officeDocument/2006/relationships/hyperlink" Target="https://www.coursera.org/account/accomplishments/verify/PZNSF9HR2TS4" TargetMode="External"/><Relationship Id="rId30" Type="http://schemas.openxmlformats.org/officeDocument/2006/relationships/hyperlink" Target="https://www.coursera.org/account/accomplishments/certificate/LNSNRHKK4K44" TargetMode="External"/><Relationship Id="rId35" Type="http://schemas.openxmlformats.org/officeDocument/2006/relationships/hyperlink" Target="https://www.coursera.org/account/accomplishments/certificate/56M9Y2XYRHNL" TargetMode="Externa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://rimdiary.com/" TargetMode="External"/><Relationship Id="rId17" Type="http://schemas.openxmlformats.org/officeDocument/2006/relationships/hyperlink" Target="http://wwwlgis.informatik.uni-kl.de/cms/dbis/staff/formermembers/izadi/" TargetMode="External"/><Relationship Id="rId25" Type="http://schemas.openxmlformats.org/officeDocument/2006/relationships/hyperlink" Target="https://kntu-ce-mag.github.io/" TargetMode="External"/><Relationship Id="rId33" Type="http://schemas.openxmlformats.org/officeDocument/2006/relationships/hyperlink" Target="https://www.coursera.org/account/accomplishments/certificate/ZALUCS3TDQTD" TargetMode="External"/><Relationship Id="rId38" Type="http://schemas.openxmlformats.org/officeDocument/2006/relationships/hyperlink" Target="https://www.coursera.org/account/accomplishments/certificate/APYFRBBM2ZED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wp.kntu.ac.ir/sedighian/" TargetMode="External"/><Relationship Id="rId41" Type="http://schemas.openxmlformats.org/officeDocument/2006/relationships/hyperlink" Target="https://www.coursera.org/account/accomplishments/certificate/3UZ6VLS38VLW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ein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A564EEE2BE43CB87C0EF498F4A1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4EEA-727B-4FF3-BB37-6C52F14CAC50}"/>
      </w:docPartPr>
      <w:docPartBody>
        <w:p w:rsidR="006C2DCD" w:rsidRDefault="00AF0C1E">
          <w:pPr>
            <w:pStyle w:val="CCA564EEE2BE43CB87C0EF498F4A1CB7"/>
          </w:pPr>
          <w:r>
            <w:t>[Your Name]</w:t>
          </w:r>
        </w:p>
      </w:docPartBody>
    </w:docPart>
    <w:docPart>
      <w:docPartPr>
        <w:name w:val="2EF2FA2111A4481396A73C3ECB595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F9448-D401-4D78-9AA6-EC55FB06287D}"/>
      </w:docPartPr>
      <w:docPartBody>
        <w:p w:rsidR="006C2DCD" w:rsidRDefault="00AF0C1E">
          <w:pPr>
            <w:pStyle w:val="2EF2FA2111A4481396A73C3ECB59542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F4ADECD31EF47E1BE2FA6233A680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2BD3E-F7FB-4943-9015-544102914562}"/>
      </w:docPartPr>
      <w:docPartBody>
        <w:p w:rsidR="006C2DCD" w:rsidRDefault="00AF0C1E" w:rsidP="00AF0C1E">
          <w:pPr>
            <w:pStyle w:val="5F4ADECD31EF47E1BE2FA6233A68073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6D0EA6ADFE14E759BE1E7C3203E8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96E24-43A6-49D5-A0B2-A50811DE8693}"/>
      </w:docPartPr>
      <w:docPartBody>
        <w:p w:rsidR="00203603" w:rsidRDefault="00C70AA0" w:rsidP="00C70AA0">
          <w:pPr>
            <w:pStyle w:val="D6D0EA6ADFE14E759BE1E7C3203E86F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41B816FAA1446DA1D09C4D9B1D0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53A3C-9CE2-4CBC-A2FE-BD4FEF47ACCA}"/>
      </w:docPartPr>
      <w:docPartBody>
        <w:p w:rsidR="00203603" w:rsidRDefault="00C70AA0" w:rsidP="00C70AA0">
          <w:pPr>
            <w:pStyle w:val="DE41B816FAA1446DA1D09C4D9B1D085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607FB2984AE4DE98B0C0F12ADF40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B7D03-4264-40DC-9A5E-3F12CD3D84EB}"/>
      </w:docPartPr>
      <w:docPartBody>
        <w:p w:rsidR="00203603" w:rsidRDefault="00C70AA0" w:rsidP="00C70AA0">
          <w:pPr>
            <w:pStyle w:val="2607FB2984AE4DE98B0C0F12ADF4098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3F9DAA9A08C4425A92AC80514445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E5559-CA40-4A19-A245-2A0DFF6CED5F}"/>
      </w:docPartPr>
      <w:docPartBody>
        <w:p w:rsidR="00203603" w:rsidRDefault="00C70AA0" w:rsidP="00C70AA0">
          <w:pPr>
            <w:pStyle w:val="53F9DAA9A08C4425A92AC8051444514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0B542872E0430497C0C477E47BB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1C659-8B4B-4227-9017-25B72CEA70E9}"/>
      </w:docPartPr>
      <w:docPartBody>
        <w:p w:rsidR="00203603" w:rsidRDefault="00C70AA0" w:rsidP="00C70AA0">
          <w:pPr>
            <w:pStyle w:val="2C0B542872E0430497C0C477E47BBDE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9466940D1C458F913CD28982F82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78E5A-D914-42A4-9797-8E15560829F7}"/>
      </w:docPartPr>
      <w:docPartBody>
        <w:p w:rsidR="00203603" w:rsidRDefault="00C70AA0" w:rsidP="00C70AA0">
          <w:pPr>
            <w:pStyle w:val="489466940D1C458F913CD28982F82F4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5B1D1709FF6449AAE828EC3F275F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00344-0507-4A04-9881-0BF11BC7229F}"/>
      </w:docPartPr>
      <w:docPartBody>
        <w:p w:rsidR="00203603" w:rsidRDefault="00C70AA0" w:rsidP="00C70AA0">
          <w:pPr>
            <w:pStyle w:val="B5B1D1709FF6449AAE828EC3F275FB8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9F7C379C6134A899128F1A11A83D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F9619-B5F7-4F44-A935-C293E4EFA33D}"/>
      </w:docPartPr>
      <w:docPartBody>
        <w:p w:rsidR="00203603" w:rsidRDefault="00C70AA0" w:rsidP="00C70AA0">
          <w:pPr>
            <w:pStyle w:val="F9F7C379C6134A899128F1A11A83D8A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EDE47E49BA94648B3B7C99CE07DE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91A27-508D-498E-84F6-AD2C963A34AF}"/>
      </w:docPartPr>
      <w:docPartBody>
        <w:p w:rsidR="00203603" w:rsidRDefault="00C70AA0" w:rsidP="00C70AA0">
          <w:pPr>
            <w:pStyle w:val="9EDE47E49BA94648B3B7C99CE07DE3D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0D20980538C41C286456E5017828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759B3-ED58-4E68-BDCA-5155D7031340}"/>
      </w:docPartPr>
      <w:docPartBody>
        <w:p w:rsidR="00203603" w:rsidRDefault="00C70AA0" w:rsidP="00C70AA0">
          <w:pPr>
            <w:pStyle w:val="F0D20980538C41C286456E501782839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42A20FEFC8942C68D947056FF0C9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B7BC9-C7EB-4087-A6DD-C0F98FDF520F}"/>
      </w:docPartPr>
      <w:docPartBody>
        <w:p w:rsidR="00203603" w:rsidRDefault="00C70AA0" w:rsidP="00C70AA0">
          <w:pPr>
            <w:pStyle w:val="842A20FEFC8942C68D947056FF0C987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38E50A1D15E49408FA5C52ECAD56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CD9C1-5EF5-4002-A58E-AA194AD1532E}"/>
      </w:docPartPr>
      <w:docPartBody>
        <w:p w:rsidR="00203603" w:rsidRDefault="00C70AA0" w:rsidP="00C70AA0">
          <w:pPr>
            <w:pStyle w:val="F38E50A1D15E49408FA5C52ECAD562D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913E56753854B8F8A71E01C1C18C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46CB3-92F1-4FC8-83B1-127DC11F3673}"/>
      </w:docPartPr>
      <w:docPartBody>
        <w:p w:rsidR="00203603" w:rsidRDefault="00C70AA0" w:rsidP="00C70AA0">
          <w:pPr>
            <w:pStyle w:val="9913E56753854B8F8A71E01C1C18CBE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1160C79D8D84CE98436F26B70250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70A26-D885-4FAC-A10F-390BA68BA89D}"/>
      </w:docPartPr>
      <w:docPartBody>
        <w:p w:rsidR="00203603" w:rsidRDefault="00C70AA0" w:rsidP="00C70AA0">
          <w:pPr>
            <w:pStyle w:val="E1160C79D8D84CE98436F26B702505C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8BF10E6AADF443FA30BDA3256C1E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310E0-836A-40DD-84C7-1AF7C2C28DA2}"/>
      </w:docPartPr>
      <w:docPartBody>
        <w:p w:rsidR="00203603" w:rsidRDefault="00C70AA0" w:rsidP="00C70AA0">
          <w:pPr>
            <w:pStyle w:val="B8BF10E6AADF443FA30BDA3256C1E22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AD3885855944956A48B812755657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800FD-6BA5-43D9-A2EB-945F747E1EDC}"/>
      </w:docPartPr>
      <w:docPartBody>
        <w:p w:rsidR="00203603" w:rsidRDefault="00C70AA0" w:rsidP="00C70AA0">
          <w:pPr>
            <w:pStyle w:val="9AD3885855944956A48B812755657D1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A66E4252A134FF19788A4818D0F9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23415-9B58-4D77-84F3-7111799775AC}"/>
      </w:docPartPr>
      <w:docPartBody>
        <w:p w:rsidR="00203603" w:rsidRDefault="00C70AA0" w:rsidP="00C70AA0">
          <w:pPr>
            <w:pStyle w:val="7A66E4252A134FF19788A4818D0F96E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064B4A4B56A4FE5A78A0287C0FCE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899A5-B740-4607-AD60-25592B98F53B}"/>
      </w:docPartPr>
      <w:docPartBody>
        <w:p w:rsidR="00BA4E2D" w:rsidRDefault="00344C71" w:rsidP="00344C71">
          <w:pPr>
            <w:pStyle w:val="A064B4A4B56A4FE5A78A0287C0FCEA3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6EAD18177184D4E842F67565F125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D1E46-9E45-4B3C-A09B-1A292389DF0A}"/>
      </w:docPartPr>
      <w:docPartBody>
        <w:p w:rsidR="00BA4E2D" w:rsidRDefault="00344C71" w:rsidP="00344C71">
          <w:pPr>
            <w:pStyle w:val="F6EAD18177184D4E842F67565F125A4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592A52754594BF39C395FE062AB0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52420-CC41-4DD1-9083-00A5B70305C9}"/>
      </w:docPartPr>
      <w:docPartBody>
        <w:p w:rsidR="00000000" w:rsidRDefault="00BA4E2D" w:rsidP="00BA4E2D">
          <w:pPr>
            <w:pStyle w:val="B592A52754594BF39C395FE062AB071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5C8BD488C314A6392FC98F8C5AEC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0E871-B12A-4245-94F7-A8600301F717}"/>
      </w:docPartPr>
      <w:docPartBody>
        <w:p w:rsidR="00000000" w:rsidRDefault="00BA4E2D" w:rsidP="00BA4E2D">
          <w:pPr>
            <w:pStyle w:val="E5C8BD488C314A6392FC98F8C5AECDF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C1E"/>
    <w:rsid w:val="0007106C"/>
    <w:rsid w:val="001B562C"/>
    <w:rsid w:val="001E6880"/>
    <w:rsid w:val="00203603"/>
    <w:rsid w:val="00280536"/>
    <w:rsid w:val="00344C71"/>
    <w:rsid w:val="004B7678"/>
    <w:rsid w:val="005D302E"/>
    <w:rsid w:val="005F073F"/>
    <w:rsid w:val="00613037"/>
    <w:rsid w:val="006C2DCD"/>
    <w:rsid w:val="00752664"/>
    <w:rsid w:val="007C6039"/>
    <w:rsid w:val="0084365B"/>
    <w:rsid w:val="008C644F"/>
    <w:rsid w:val="00AF0C1E"/>
    <w:rsid w:val="00BA4E2D"/>
    <w:rsid w:val="00C00142"/>
    <w:rsid w:val="00C70AA0"/>
    <w:rsid w:val="00C95DFB"/>
    <w:rsid w:val="00DE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A564EEE2BE43CB87C0EF498F4A1CB7">
    <w:name w:val="CCA564EEE2BE43CB87C0EF498F4A1CB7"/>
  </w:style>
  <w:style w:type="paragraph" w:customStyle="1" w:styleId="B899CD7212E9404A993678C0B7680270">
    <w:name w:val="B899CD7212E9404A993678C0B7680270"/>
  </w:style>
  <w:style w:type="paragraph" w:customStyle="1" w:styleId="5B8CFF9ED07944E294AAEE28DFD595A4">
    <w:name w:val="5B8CFF9ED07944E294AAEE28DFD595A4"/>
  </w:style>
  <w:style w:type="paragraph" w:customStyle="1" w:styleId="CC797B72C42847D8B6EA9B053642B5EE">
    <w:name w:val="CC797B72C42847D8B6EA9B053642B5EE"/>
  </w:style>
  <w:style w:type="paragraph" w:customStyle="1" w:styleId="D15E541593224D72819861E3DD636ACB">
    <w:name w:val="D15E541593224D72819861E3DD636ACB"/>
  </w:style>
  <w:style w:type="paragraph" w:customStyle="1" w:styleId="28D00B7B28984FF5916AD7A417733C8B">
    <w:name w:val="28D00B7B28984FF5916AD7A417733C8B"/>
  </w:style>
  <w:style w:type="character" w:styleId="PlaceholderText">
    <w:name w:val="Placeholder Text"/>
    <w:basedOn w:val="DefaultParagraphFont"/>
    <w:uiPriority w:val="99"/>
    <w:semiHidden/>
    <w:rsid w:val="00BA4E2D"/>
    <w:rPr>
      <w:color w:val="808080"/>
    </w:rPr>
  </w:style>
  <w:style w:type="paragraph" w:customStyle="1" w:styleId="2EF2FA2111A4481396A73C3ECB59542F">
    <w:name w:val="2EF2FA2111A4481396A73C3ECB59542F"/>
  </w:style>
  <w:style w:type="paragraph" w:customStyle="1" w:styleId="A4C0276132C54E188400C2660CE293C0">
    <w:name w:val="A4C0276132C54E188400C2660CE293C0"/>
  </w:style>
  <w:style w:type="paragraph" w:customStyle="1" w:styleId="306694612B0146B79B4173C02E3B662A">
    <w:name w:val="306694612B0146B79B4173C02E3B662A"/>
  </w:style>
  <w:style w:type="paragraph" w:customStyle="1" w:styleId="9E15D028D3BF421C8751A28EC77B815A">
    <w:name w:val="9E15D028D3BF421C8751A28EC77B815A"/>
  </w:style>
  <w:style w:type="character" w:styleId="Emphasis">
    <w:name w:val="Emphasis"/>
    <w:basedOn w:val="DefaultParagraphFont"/>
    <w:uiPriority w:val="2"/>
    <w:unhideWhenUsed/>
    <w:qFormat/>
    <w:rsid w:val="00AF0C1E"/>
    <w:rPr>
      <w:i/>
      <w:iCs/>
      <w:color w:val="404040" w:themeColor="text1" w:themeTint="BF"/>
    </w:rPr>
  </w:style>
  <w:style w:type="paragraph" w:customStyle="1" w:styleId="DEA3652296FC47C280AAB338780D08AB">
    <w:name w:val="DEA3652296FC47C280AAB338780D08AB"/>
  </w:style>
  <w:style w:type="paragraph" w:customStyle="1" w:styleId="941A5C6D92934AD59C64E0E6413834F7">
    <w:name w:val="941A5C6D92934AD59C64E0E6413834F7"/>
  </w:style>
  <w:style w:type="paragraph" w:customStyle="1" w:styleId="2663FCD57C8E487C815945EDE90B09A6">
    <w:name w:val="2663FCD57C8E487C815945EDE90B09A6"/>
  </w:style>
  <w:style w:type="paragraph" w:customStyle="1" w:styleId="A62099F5A1A646F39D96BB696B6C6B27">
    <w:name w:val="A62099F5A1A646F39D96BB696B6C6B27"/>
  </w:style>
  <w:style w:type="paragraph" w:customStyle="1" w:styleId="D370452DA9DD47988B8A2FDEDD0A982D">
    <w:name w:val="D370452DA9DD47988B8A2FDEDD0A982D"/>
    <w:rsid w:val="00AF0C1E"/>
  </w:style>
  <w:style w:type="paragraph" w:customStyle="1" w:styleId="B54F37EFB4444B0EBC37171BA46A2AA7">
    <w:name w:val="B54F37EFB4444B0EBC37171BA46A2AA7"/>
    <w:rsid w:val="00AF0C1E"/>
  </w:style>
  <w:style w:type="paragraph" w:customStyle="1" w:styleId="112A51688BD149189198B05EC574915E">
    <w:name w:val="112A51688BD149189198B05EC574915E"/>
    <w:rsid w:val="00AF0C1E"/>
  </w:style>
  <w:style w:type="paragraph" w:customStyle="1" w:styleId="EFABBDFC778742E093209F6D4BA6EF7C">
    <w:name w:val="EFABBDFC778742E093209F6D4BA6EF7C"/>
    <w:rsid w:val="00AF0C1E"/>
  </w:style>
  <w:style w:type="paragraph" w:customStyle="1" w:styleId="D97B7EC4E8BF4FF0AA71B163A1102DC9">
    <w:name w:val="D97B7EC4E8BF4FF0AA71B163A1102DC9"/>
    <w:rsid w:val="00AF0C1E"/>
  </w:style>
  <w:style w:type="paragraph" w:customStyle="1" w:styleId="89BA37B65A634A6ABB39BDCB918FE546">
    <w:name w:val="89BA37B65A634A6ABB39BDCB918FE546"/>
    <w:rsid w:val="00AF0C1E"/>
  </w:style>
  <w:style w:type="paragraph" w:customStyle="1" w:styleId="66029B096ED24059AD9AA55DC8739D2B">
    <w:name w:val="66029B096ED24059AD9AA55DC8739D2B"/>
    <w:rsid w:val="00AF0C1E"/>
  </w:style>
  <w:style w:type="paragraph" w:customStyle="1" w:styleId="4743BDB8B91A4E139D7DBBDF9DFFE282">
    <w:name w:val="4743BDB8B91A4E139D7DBBDF9DFFE282"/>
    <w:rsid w:val="00AF0C1E"/>
  </w:style>
  <w:style w:type="paragraph" w:customStyle="1" w:styleId="A35AC8D2E88D4DEB9B5F1C0724EA3544">
    <w:name w:val="A35AC8D2E88D4DEB9B5F1C0724EA3544"/>
    <w:rsid w:val="00AF0C1E"/>
  </w:style>
  <w:style w:type="paragraph" w:customStyle="1" w:styleId="2857F0096D9542028BDCE88D92116704">
    <w:name w:val="2857F0096D9542028BDCE88D92116704"/>
    <w:rsid w:val="00AF0C1E"/>
  </w:style>
  <w:style w:type="paragraph" w:customStyle="1" w:styleId="A9305702CB164F71A6AD20C6C0A84605">
    <w:name w:val="A9305702CB164F71A6AD20C6C0A84605"/>
    <w:rsid w:val="00AF0C1E"/>
  </w:style>
  <w:style w:type="paragraph" w:customStyle="1" w:styleId="175F003B53EF42F582F5B945A09C1054">
    <w:name w:val="175F003B53EF42F582F5B945A09C1054"/>
    <w:rsid w:val="00AF0C1E"/>
  </w:style>
  <w:style w:type="paragraph" w:customStyle="1" w:styleId="5F4ADECD31EF47E1BE2FA6233A680737">
    <w:name w:val="5F4ADECD31EF47E1BE2FA6233A680737"/>
    <w:rsid w:val="00AF0C1E"/>
  </w:style>
  <w:style w:type="paragraph" w:customStyle="1" w:styleId="91C532D136804AFCBDD8D16205428CA9">
    <w:name w:val="91C532D136804AFCBDD8D16205428CA9"/>
    <w:rsid w:val="00AF0C1E"/>
  </w:style>
  <w:style w:type="paragraph" w:customStyle="1" w:styleId="DD0AFC47CF154A4EA6306282665B81BC">
    <w:name w:val="DD0AFC47CF154A4EA6306282665B81BC"/>
    <w:rsid w:val="00AF0C1E"/>
  </w:style>
  <w:style w:type="paragraph" w:customStyle="1" w:styleId="2E262E5827894D98A8EE3298194ED392">
    <w:name w:val="2E262E5827894D98A8EE3298194ED392"/>
    <w:rsid w:val="00AF0C1E"/>
  </w:style>
  <w:style w:type="paragraph" w:customStyle="1" w:styleId="E94E3FF3F8B24B619C1A03CBF93D8709">
    <w:name w:val="E94E3FF3F8B24B619C1A03CBF93D8709"/>
    <w:rsid w:val="00AF0C1E"/>
  </w:style>
  <w:style w:type="paragraph" w:customStyle="1" w:styleId="24CEEE142E2E41309B958B8A1173E09D">
    <w:name w:val="24CEEE142E2E41309B958B8A1173E09D"/>
    <w:rsid w:val="00AF0C1E"/>
  </w:style>
  <w:style w:type="paragraph" w:customStyle="1" w:styleId="2485B069D48A48B5AFE17246CDC91220">
    <w:name w:val="2485B069D48A48B5AFE17246CDC91220"/>
    <w:rsid w:val="00AF0C1E"/>
  </w:style>
  <w:style w:type="paragraph" w:customStyle="1" w:styleId="38EB70ECFE824B0D87CAE27EE3E904CA">
    <w:name w:val="38EB70ECFE824B0D87CAE27EE3E904CA"/>
    <w:rsid w:val="00AF0C1E"/>
  </w:style>
  <w:style w:type="paragraph" w:customStyle="1" w:styleId="6A3786FAFF204A61BE779034AD4E8EAE">
    <w:name w:val="6A3786FAFF204A61BE779034AD4E8EAE"/>
    <w:rsid w:val="00AF0C1E"/>
  </w:style>
  <w:style w:type="paragraph" w:customStyle="1" w:styleId="5CAA48C9BDD54DCB97CD4DCC42A4A64F">
    <w:name w:val="5CAA48C9BDD54DCB97CD4DCC42A4A64F"/>
    <w:rsid w:val="00AF0C1E"/>
  </w:style>
  <w:style w:type="paragraph" w:customStyle="1" w:styleId="5FE09B47C7DE48CCBEAB9179D6F63F9E">
    <w:name w:val="5FE09B47C7DE48CCBEAB9179D6F63F9E"/>
    <w:rsid w:val="00AF0C1E"/>
  </w:style>
  <w:style w:type="paragraph" w:customStyle="1" w:styleId="9EBC571DAB0644CD873BEB1EB5EFE3D9">
    <w:name w:val="9EBC571DAB0644CD873BEB1EB5EFE3D9"/>
    <w:rsid w:val="00AF0C1E"/>
  </w:style>
  <w:style w:type="paragraph" w:customStyle="1" w:styleId="17BC68DE67A64048A902D986B102446F">
    <w:name w:val="17BC68DE67A64048A902D986B102446F"/>
    <w:rsid w:val="00AF0C1E"/>
  </w:style>
  <w:style w:type="paragraph" w:customStyle="1" w:styleId="2DA7DAA2D6C2470A9ED2CFF1FA4846F7">
    <w:name w:val="2DA7DAA2D6C2470A9ED2CFF1FA4846F7"/>
    <w:rsid w:val="00AF0C1E"/>
  </w:style>
  <w:style w:type="paragraph" w:customStyle="1" w:styleId="4F778338A233480DB98C96C58488056A">
    <w:name w:val="4F778338A233480DB98C96C58488056A"/>
    <w:rsid w:val="00AF0C1E"/>
  </w:style>
  <w:style w:type="paragraph" w:customStyle="1" w:styleId="E4DFD90DCF7A4C4F93F8D6B9FC6A5F01">
    <w:name w:val="E4DFD90DCF7A4C4F93F8D6B9FC6A5F01"/>
    <w:rsid w:val="00AF0C1E"/>
  </w:style>
  <w:style w:type="paragraph" w:customStyle="1" w:styleId="A2B8658534F64E90899BDBD9B9FB66B3">
    <w:name w:val="A2B8658534F64E90899BDBD9B9FB66B3"/>
    <w:rsid w:val="00AF0C1E"/>
  </w:style>
  <w:style w:type="paragraph" w:customStyle="1" w:styleId="7775AF40EBED4C3FB6A1E777151D8F80">
    <w:name w:val="7775AF40EBED4C3FB6A1E777151D8F80"/>
    <w:rsid w:val="00AF0C1E"/>
  </w:style>
  <w:style w:type="paragraph" w:customStyle="1" w:styleId="617F0E7B52A4473FA183066CCBC50EB2">
    <w:name w:val="617F0E7B52A4473FA183066CCBC50EB2"/>
    <w:rsid w:val="00AF0C1E"/>
  </w:style>
  <w:style w:type="paragraph" w:customStyle="1" w:styleId="CF4B5BE041FF49D0BDE27C95BC86846F">
    <w:name w:val="CF4B5BE041FF49D0BDE27C95BC86846F"/>
    <w:rsid w:val="00AF0C1E"/>
  </w:style>
  <w:style w:type="paragraph" w:customStyle="1" w:styleId="7E9C9E8C64994B6EB5F2CFFD80518746">
    <w:name w:val="7E9C9E8C64994B6EB5F2CFFD80518746"/>
    <w:rsid w:val="00AF0C1E"/>
  </w:style>
  <w:style w:type="paragraph" w:customStyle="1" w:styleId="B6FC46C5225F45ED9A0063DEABF76C6B">
    <w:name w:val="B6FC46C5225F45ED9A0063DEABF76C6B"/>
    <w:rsid w:val="006C2DCD"/>
  </w:style>
  <w:style w:type="paragraph" w:customStyle="1" w:styleId="F66C1E324ED643E98AB262924CE10761">
    <w:name w:val="F66C1E324ED643E98AB262924CE10761"/>
    <w:rsid w:val="006C2DCD"/>
  </w:style>
  <w:style w:type="paragraph" w:customStyle="1" w:styleId="12F25930DDBF42FC902A1AB0361FD01A">
    <w:name w:val="12F25930DDBF42FC902A1AB0361FD01A"/>
    <w:rsid w:val="006C2DCD"/>
  </w:style>
  <w:style w:type="paragraph" w:customStyle="1" w:styleId="BE235B21EDB642F5973438232D44F6A8">
    <w:name w:val="BE235B21EDB642F5973438232D44F6A8"/>
    <w:rsid w:val="006C2DCD"/>
  </w:style>
  <w:style w:type="paragraph" w:customStyle="1" w:styleId="9B2F5B4DB0214A4F8BE00F94ED4B91A1">
    <w:name w:val="9B2F5B4DB0214A4F8BE00F94ED4B91A1"/>
    <w:rsid w:val="006C2DCD"/>
  </w:style>
  <w:style w:type="paragraph" w:customStyle="1" w:styleId="FDA1DF6468BF447293510A61D707BCC0">
    <w:name w:val="FDA1DF6468BF447293510A61D707BCC0"/>
    <w:rsid w:val="006C2DCD"/>
  </w:style>
  <w:style w:type="paragraph" w:customStyle="1" w:styleId="5E2D0E17342E408FB5A1E42EC8126DF9">
    <w:name w:val="5E2D0E17342E408FB5A1E42EC8126DF9"/>
    <w:rsid w:val="006C2DCD"/>
  </w:style>
  <w:style w:type="paragraph" w:customStyle="1" w:styleId="1368E91972A74308B54960DA3B675DC7">
    <w:name w:val="1368E91972A74308B54960DA3B675DC7"/>
    <w:rsid w:val="006C2DCD"/>
  </w:style>
  <w:style w:type="paragraph" w:customStyle="1" w:styleId="6AE086AF0D0E4411A6EC52F2E98011AF">
    <w:name w:val="6AE086AF0D0E4411A6EC52F2E98011AF"/>
    <w:rsid w:val="006C2DCD"/>
  </w:style>
  <w:style w:type="paragraph" w:customStyle="1" w:styleId="CD554C0D95E84996BA10409C1CC31C20">
    <w:name w:val="CD554C0D95E84996BA10409C1CC31C20"/>
    <w:rsid w:val="006C2DCD"/>
  </w:style>
  <w:style w:type="paragraph" w:customStyle="1" w:styleId="32F103CD87A84747978BDC6339FB8225">
    <w:name w:val="32F103CD87A84747978BDC6339FB8225"/>
    <w:rsid w:val="006C2DCD"/>
  </w:style>
  <w:style w:type="paragraph" w:customStyle="1" w:styleId="43EF5DDDF0714CE3A19B456BF28F7AD2">
    <w:name w:val="43EF5DDDF0714CE3A19B456BF28F7AD2"/>
    <w:rsid w:val="008C644F"/>
  </w:style>
  <w:style w:type="paragraph" w:customStyle="1" w:styleId="4B1AD0615E6E41A4A404F07CC2686007">
    <w:name w:val="4B1AD0615E6E41A4A404F07CC2686007"/>
    <w:rsid w:val="008C644F"/>
  </w:style>
  <w:style w:type="paragraph" w:customStyle="1" w:styleId="1851D90C5D284E879B1EAF7A74C7DE37">
    <w:name w:val="1851D90C5D284E879B1EAF7A74C7DE37"/>
    <w:rsid w:val="00C00142"/>
  </w:style>
  <w:style w:type="paragraph" w:customStyle="1" w:styleId="6FDF580472B442D7A4C10FED5CA02DF4">
    <w:name w:val="6FDF580472B442D7A4C10FED5CA02DF4"/>
    <w:rsid w:val="00C00142"/>
  </w:style>
  <w:style w:type="paragraph" w:customStyle="1" w:styleId="6FC9BFBEABC44ED7BBEF5856A1A001E4">
    <w:name w:val="6FC9BFBEABC44ED7BBEF5856A1A001E4"/>
    <w:rsid w:val="00C00142"/>
  </w:style>
  <w:style w:type="paragraph" w:customStyle="1" w:styleId="43FB3BA25EB44694A669FCE4158C29D6">
    <w:name w:val="43FB3BA25EB44694A669FCE4158C29D6"/>
    <w:rsid w:val="00613037"/>
  </w:style>
  <w:style w:type="paragraph" w:customStyle="1" w:styleId="83DA56A632F74FAA846CF233BC12E348">
    <w:name w:val="83DA56A632F74FAA846CF233BC12E348"/>
    <w:rsid w:val="00613037"/>
  </w:style>
  <w:style w:type="paragraph" w:customStyle="1" w:styleId="57A240BA2649409F953B4646AA219711">
    <w:name w:val="57A240BA2649409F953B4646AA219711"/>
    <w:rsid w:val="00C70AA0"/>
  </w:style>
  <w:style w:type="paragraph" w:customStyle="1" w:styleId="E9174F6E6BED43B9BB4412A7400DD03D">
    <w:name w:val="E9174F6E6BED43B9BB4412A7400DD03D"/>
    <w:rsid w:val="00C70AA0"/>
  </w:style>
  <w:style w:type="paragraph" w:customStyle="1" w:styleId="17C10BBE21FF40E28FD15D8D6FD11D6F">
    <w:name w:val="17C10BBE21FF40E28FD15D8D6FD11D6F"/>
    <w:rsid w:val="00C70AA0"/>
  </w:style>
  <w:style w:type="paragraph" w:customStyle="1" w:styleId="9E73E9484B6341D888C8C814504A0E9D">
    <w:name w:val="9E73E9484B6341D888C8C814504A0E9D"/>
    <w:rsid w:val="00C70AA0"/>
  </w:style>
  <w:style w:type="paragraph" w:customStyle="1" w:styleId="FD905AD00AE64EC68BD6E84493E11A9F">
    <w:name w:val="FD905AD00AE64EC68BD6E84493E11A9F"/>
    <w:rsid w:val="00C70AA0"/>
  </w:style>
  <w:style w:type="paragraph" w:customStyle="1" w:styleId="91F37DC1A14749D39F1B4EEEF66B97FE">
    <w:name w:val="91F37DC1A14749D39F1B4EEEF66B97FE"/>
    <w:rsid w:val="00C70AA0"/>
  </w:style>
  <w:style w:type="paragraph" w:customStyle="1" w:styleId="51A4F25E4CB44F30B6CA5F78368D5293">
    <w:name w:val="51A4F25E4CB44F30B6CA5F78368D5293"/>
    <w:rsid w:val="00C70AA0"/>
  </w:style>
  <w:style w:type="paragraph" w:customStyle="1" w:styleId="9FDD987163134038ABC815661866A089">
    <w:name w:val="9FDD987163134038ABC815661866A089"/>
    <w:rsid w:val="00C70AA0"/>
  </w:style>
  <w:style w:type="paragraph" w:customStyle="1" w:styleId="D6D0EA6ADFE14E759BE1E7C3203E86F4">
    <w:name w:val="D6D0EA6ADFE14E759BE1E7C3203E86F4"/>
    <w:rsid w:val="00C70AA0"/>
  </w:style>
  <w:style w:type="paragraph" w:customStyle="1" w:styleId="DE41B816FAA1446DA1D09C4D9B1D085E">
    <w:name w:val="DE41B816FAA1446DA1D09C4D9B1D085E"/>
    <w:rsid w:val="00C70AA0"/>
  </w:style>
  <w:style w:type="paragraph" w:customStyle="1" w:styleId="2607FB2984AE4DE98B0C0F12ADF4098A">
    <w:name w:val="2607FB2984AE4DE98B0C0F12ADF4098A"/>
    <w:rsid w:val="00C70AA0"/>
  </w:style>
  <w:style w:type="paragraph" w:customStyle="1" w:styleId="53F9DAA9A08C4425A92AC8051444514C">
    <w:name w:val="53F9DAA9A08C4425A92AC8051444514C"/>
    <w:rsid w:val="00C70AA0"/>
  </w:style>
  <w:style w:type="paragraph" w:customStyle="1" w:styleId="2C0B542872E0430497C0C477E47BBDEE">
    <w:name w:val="2C0B542872E0430497C0C477E47BBDEE"/>
    <w:rsid w:val="00C70AA0"/>
  </w:style>
  <w:style w:type="paragraph" w:customStyle="1" w:styleId="489466940D1C458F913CD28982F82F4F">
    <w:name w:val="489466940D1C458F913CD28982F82F4F"/>
    <w:rsid w:val="00C70AA0"/>
  </w:style>
  <w:style w:type="paragraph" w:customStyle="1" w:styleId="B5B1D1709FF6449AAE828EC3F275FB82">
    <w:name w:val="B5B1D1709FF6449AAE828EC3F275FB82"/>
    <w:rsid w:val="00C70AA0"/>
  </w:style>
  <w:style w:type="paragraph" w:customStyle="1" w:styleId="F9F7C379C6134A899128F1A11A83D8A2">
    <w:name w:val="F9F7C379C6134A899128F1A11A83D8A2"/>
    <w:rsid w:val="00C70AA0"/>
  </w:style>
  <w:style w:type="paragraph" w:customStyle="1" w:styleId="9EDE47E49BA94648B3B7C99CE07DE3DB">
    <w:name w:val="9EDE47E49BA94648B3B7C99CE07DE3DB"/>
    <w:rsid w:val="00C70AA0"/>
  </w:style>
  <w:style w:type="paragraph" w:customStyle="1" w:styleId="F0D20980538C41C286456E501782839D">
    <w:name w:val="F0D20980538C41C286456E501782839D"/>
    <w:rsid w:val="00C70AA0"/>
  </w:style>
  <w:style w:type="paragraph" w:customStyle="1" w:styleId="842A20FEFC8942C68D947056FF0C9877">
    <w:name w:val="842A20FEFC8942C68D947056FF0C9877"/>
    <w:rsid w:val="00C70AA0"/>
  </w:style>
  <w:style w:type="paragraph" w:customStyle="1" w:styleId="7CBC97B93CAB459C99C694F00C7CBD2B">
    <w:name w:val="7CBC97B93CAB459C99C694F00C7CBD2B"/>
    <w:rsid w:val="00C70AA0"/>
  </w:style>
  <w:style w:type="paragraph" w:customStyle="1" w:styleId="F38E50A1D15E49408FA5C52ECAD562DB">
    <w:name w:val="F38E50A1D15E49408FA5C52ECAD562DB"/>
    <w:rsid w:val="00C70AA0"/>
  </w:style>
  <w:style w:type="paragraph" w:customStyle="1" w:styleId="77744824C8524E6D86F288203DBC838B">
    <w:name w:val="77744824C8524E6D86F288203DBC838B"/>
    <w:rsid w:val="00C70AA0"/>
  </w:style>
  <w:style w:type="paragraph" w:customStyle="1" w:styleId="594C6EDE71AA4F80BD5020E58F656E1E">
    <w:name w:val="594C6EDE71AA4F80BD5020E58F656E1E"/>
    <w:rsid w:val="00C70AA0"/>
  </w:style>
  <w:style w:type="paragraph" w:customStyle="1" w:styleId="84DF78110D0044A098CBA0CEEC15BAEE">
    <w:name w:val="84DF78110D0044A098CBA0CEEC15BAEE"/>
    <w:rsid w:val="00C70AA0"/>
  </w:style>
  <w:style w:type="paragraph" w:customStyle="1" w:styleId="FB7F46ECEB7C4379B8B0941D7234ED29">
    <w:name w:val="FB7F46ECEB7C4379B8B0941D7234ED29"/>
    <w:rsid w:val="00C70AA0"/>
  </w:style>
  <w:style w:type="paragraph" w:customStyle="1" w:styleId="B80941A2CF094130970801172505FA17">
    <w:name w:val="B80941A2CF094130970801172505FA17"/>
    <w:rsid w:val="00C70AA0"/>
  </w:style>
  <w:style w:type="paragraph" w:customStyle="1" w:styleId="558869D596994B6885AB513F40AB7E3B">
    <w:name w:val="558869D596994B6885AB513F40AB7E3B"/>
    <w:rsid w:val="00C70AA0"/>
  </w:style>
  <w:style w:type="paragraph" w:customStyle="1" w:styleId="DD37DFD189084384B7B9F9FAD83B2AB8">
    <w:name w:val="DD37DFD189084384B7B9F9FAD83B2AB8"/>
    <w:rsid w:val="00C70AA0"/>
  </w:style>
  <w:style w:type="paragraph" w:customStyle="1" w:styleId="1E076318F2884EC8A040259E227110D8">
    <w:name w:val="1E076318F2884EC8A040259E227110D8"/>
    <w:rsid w:val="00C70AA0"/>
  </w:style>
  <w:style w:type="paragraph" w:customStyle="1" w:styleId="747A6AD8991743BDAEC2CB4BE20E1BC2">
    <w:name w:val="747A6AD8991743BDAEC2CB4BE20E1BC2"/>
    <w:rsid w:val="00C70AA0"/>
  </w:style>
  <w:style w:type="paragraph" w:customStyle="1" w:styleId="F3A3A971E0CD49CE9A6C971D9AD3AB4F">
    <w:name w:val="F3A3A971E0CD49CE9A6C971D9AD3AB4F"/>
    <w:rsid w:val="00C70AA0"/>
  </w:style>
  <w:style w:type="paragraph" w:customStyle="1" w:styleId="128C90C72B684094B47EDE40C17D0F8B">
    <w:name w:val="128C90C72B684094B47EDE40C17D0F8B"/>
    <w:rsid w:val="00C70AA0"/>
  </w:style>
  <w:style w:type="paragraph" w:customStyle="1" w:styleId="8852C3036A984922B92C3237B14D9FE4">
    <w:name w:val="8852C3036A984922B92C3237B14D9FE4"/>
    <w:rsid w:val="00C70AA0"/>
  </w:style>
  <w:style w:type="paragraph" w:customStyle="1" w:styleId="39F2CD12354A46688136175D7B8B94D3">
    <w:name w:val="39F2CD12354A46688136175D7B8B94D3"/>
    <w:rsid w:val="00C70AA0"/>
  </w:style>
  <w:style w:type="paragraph" w:customStyle="1" w:styleId="D7EAC24C1705423994F46558372EB01F">
    <w:name w:val="D7EAC24C1705423994F46558372EB01F"/>
    <w:rsid w:val="00C70AA0"/>
  </w:style>
  <w:style w:type="paragraph" w:customStyle="1" w:styleId="ED0D94A33E464CC88FD02D5C84C9BB79">
    <w:name w:val="ED0D94A33E464CC88FD02D5C84C9BB79"/>
    <w:rsid w:val="00C70AA0"/>
  </w:style>
  <w:style w:type="paragraph" w:customStyle="1" w:styleId="ACD05E8D4FEE43A9B5F7BA209709B503">
    <w:name w:val="ACD05E8D4FEE43A9B5F7BA209709B503"/>
    <w:rsid w:val="00C70AA0"/>
  </w:style>
  <w:style w:type="paragraph" w:customStyle="1" w:styleId="4800DCC078DB4173BAD8D2253973CF04">
    <w:name w:val="4800DCC078DB4173BAD8D2253973CF04"/>
    <w:rsid w:val="00C70AA0"/>
  </w:style>
  <w:style w:type="paragraph" w:customStyle="1" w:styleId="13A9F00280CD4D76835F3D4E635A875C">
    <w:name w:val="13A9F00280CD4D76835F3D4E635A875C"/>
    <w:rsid w:val="00C70AA0"/>
  </w:style>
  <w:style w:type="paragraph" w:customStyle="1" w:styleId="AAC09016FD3145A4BEB073D4E9CBE452">
    <w:name w:val="AAC09016FD3145A4BEB073D4E9CBE452"/>
    <w:rsid w:val="00C70AA0"/>
  </w:style>
  <w:style w:type="paragraph" w:customStyle="1" w:styleId="2B3432C3EF224B08A6A651A1FE99C899">
    <w:name w:val="2B3432C3EF224B08A6A651A1FE99C899"/>
    <w:rsid w:val="00C70AA0"/>
  </w:style>
  <w:style w:type="paragraph" w:customStyle="1" w:styleId="95BDF654941146609CE91BADA824B67E">
    <w:name w:val="95BDF654941146609CE91BADA824B67E"/>
    <w:rsid w:val="00C70AA0"/>
  </w:style>
  <w:style w:type="paragraph" w:customStyle="1" w:styleId="012F3FAD37C3486DA0135A0813F46F9E">
    <w:name w:val="012F3FAD37C3486DA0135A0813F46F9E"/>
    <w:rsid w:val="00C70AA0"/>
  </w:style>
  <w:style w:type="paragraph" w:customStyle="1" w:styleId="40D944A41E0B4BA3A5747B668858B803">
    <w:name w:val="40D944A41E0B4BA3A5747B668858B803"/>
    <w:rsid w:val="00C70AA0"/>
  </w:style>
  <w:style w:type="paragraph" w:customStyle="1" w:styleId="0BCA5D4643BB4557B11FF784DBD927DE">
    <w:name w:val="0BCA5D4643BB4557B11FF784DBD927DE"/>
    <w:rsid w:val="00C70AA0"/>
  </w:style>
  <w:style w:type="paragraph" w:customStyle="1" w:styleId="F33FBB29BDFA470BA0FF88CB54FACA8A">
    <w:name w:val="F33FBB29BDFA470BA0FF88CB54FACA8A"/>
    <w:rsid w:val="00C70AA0"/>
  </w:style>
  <w:style w:type="paragraph" w:customStyle="1" w:styleId="7FF1815A582E444FA85CDDD4AD82F801">
    <w:name w:val="7FF1815A582E444FA85CDDD4AD82F801"/>
    <w:rsid w:val="00C70AA0"/>
  </w:style>
  <w:style w:type="paragraph" w:customStyle="1" w:styleId="BCBB1FD0927146A4B24CA1CEF8E62A14">
    <w:name w:val="BCBB1FD0927146A4B24CA1CEF8E62A14"/>
    <w:rsid w:val="00C70AA0"/>
  </w:style>
  <w:style w:type="paragraph" w:customStyle="1" w:styleId="E0B3923FC97E45C2A998415723D08761">
    <w:name w:val="E0B3923FC97E45C2A998415723D08761"/>
    <w:rsid w:val="00C70AA0"/>
  </w:style>
  <w:style w:type="paragraph" w:customStyle="1" w:styleId="69B0F0A848F5456891C688C3650B6930">
    <w:name w:val="69B0F0A848F5456891C688C3650B6930"/>
    <w:rsid w:val="00C70AA0"/>
  </w:style>
  <w:style w:type="paragraph" w:customStyle="1" w:styleId="13C86D47A95C4D8E9A7884AAA3C89BC0">
    <w:name w:val="13C86D47A95C4D8E9A7884AAA3C89BC0"/>
    <w:rsid w:val="00C70AA0"/>
  </w:style>
  <w:style w:type="paragraph" w:customStyle="1" w:styleId="6EAF0A27F0AE492C9E094D56EAB27F8D">
    <w:name w:val="6EAF0A27F0AE492C9E094D56EAB27F8D"/>
    <w:rsid w:val="00C70AA0"/>
  </w:style>
  <w:style w:type="paragraph" w:customStyle="1" w:styleId="0CF50284BEAC429F858DAF8BC3D079F3">
    <w:name w:val="0CF50284BEAC429F858DAF8BC3D079F3"/>
    <w:rsid w:val="00C70AA0"/>
  </w:style>
  <w:style w:type="paragraph" w:customStyle="1" w:styleId="D497D4EE5ECB4964BECDECF9F73E28E9">
    <w:name w:val="D497D4EE5ECB4964BECDECF9F73E28E9"/>
    <w:rsid w:val="00C70AA0"/>
  </w:style>
  <w:style w:type="paragraph" w:customStyle="1" w:styleId="4283407061BB436B9628783535825922">
    <w:name w:val="4283407061BB436B9628783535825922"/>
    <w:rsid w:val="00C70AA0"/>
  </w:style>
  <w:style w:type="paragraph" w:customStyle="1" w:styleId="FDCAF062553243D99C4E261DF04E0ABE">
    <w:name w:val="FDCAF062553243D99C4E261DF04E0ABE"/>
    <w:rsid w:val="00C70AA0"/>
  </w:style>
  <w:style w:type="paragraph" w:customStyle="1" w:styleId="3B785E3F6C0340C18B288F7FB23223F4">
    <w:name w:val="3B785E3F6C0340C18B288F7FB23223F4"/>
    <w:rsid w:val="00C70AA0"/>
  </w:style>
  <w:style w:type="paragraph" w:customStyle="1" w:styleId="2A1C3D7CA83A4BA9B69FBA4172AEC657">
    <w:name w:val="2A1C3D7CA83A4BA9B69FBA4172AEC657"/>
    <w:rsid w:val="00C70AA0"/>
  </w:style>
  <w:style w:type="paragraph" w:customStyle="1" w:styleId="97A887E89FF74FA780982242A0CE8802">
    <w:name w:val="97A887E89FF74FA780982242A0CE8802"/>
    <w:rsid w:val="00C70AA0"/>
  </w:style>
  <w:style w:type="paragraph" w:customStyle="1" w:styleId="D19036B8DD714D3CB165F0CFE686AF04">
    <w:name w:val="D19036B8DD714D3CB165F0CFE686AF04"/>
    <w:rsid w:val="00C70AA0"/>
  </w:style>
  <w:style w:type="paragraph" w:customStyle="1" w:styleId="D42429D42BFB4E7DA8BADBE9FB61AEE3">
    <w:name w:val="D42429D42BFB4E7DA8BADBE9FB61AEE3"/>
    <w:rsid w:val="00C70AA0"/>
  </w:style>
  <w:style w:type="paragraph" w:customStyle="1" w:styleId="D1B9379B6AC44EC19C276498B238D989">
    <w:name w:val="D1B9379B6AC44EC19C276498B238D989"/>
    <w:rsid w:val="00C70AA0"/>
  </w:style>
  <w:style w:type="paragraph" w:customStyle="1" w:styleId="9E499D2CA59F451286C5C36BE88EECB2">
    <w:name w:val="9E499D2CA59F451286C5C36BE88EECB2"/>
    <w:rsid w:val="00C70AA0"/>
  </w:style>
  <w:style w:type="paragraph" w:customStyle="1" w:styleId="9AA14557E97C44BD88D9EAE65834B590">
    <w:name w:val="9AA14557E97C44BD88D9EAE65834B590"/>
    <w:rsid w:val="00C70AA0"/>
  </w:style>
  <w:style w:type="paragraph" w:customStyle="1" w:styleId="02B5B5BADA9240FCACA30C49628C6611">
    <w:name w:val="02B5B5BADA9240FCACA30C49628C6611"/>
    <w:rsid w:val="00C70AA0"/>
  </w:style>
  <w:style w:type="paragraph" w:customStyle="1" w:styleId="BD41D0C4DC7143FB8318D874EAC331DF">
    <w:name w:val="BD41D0C4DC7143FB8318D874EAC331DF"/>
    <w:rsid w:val="00C70AA0"/>
  </w:style>
  <w:style w:type="paragraph" w:customStyle="1" w:styleId="2090D3211C034B708F737BDB6DAA5823">
    <w:name w:val="2090D3211C034B708F737BDB6DAA5823"/>
    <w:rsid w:val="00C70AA0"/>
  </w:style>
  <w:style w:type="paragraph" w:customStyle="1" w:styleId="437F0C6E9E6842E2A927DD57FAF8E604">
    <w:name w:val="437F0C6E9E6842E2A927DD57FAF8E604"/>
    <w:rsid w:val="00C70AA0"/>
  </w:style>
  <w:style w:type="paragraph" w:customStyle="1" w:styleId="A2B518B9EB6248DBA96640F608EF2B3F">
    <w:name w:val="A2B518B9EB6248DBA96640F608EF2B3F"/>
    <w:rsid w:val="00C70AA0"/>
  </w:style>
  <w:style w:type="paragraph" w:customStyle="1" w:styleId="466CC7590D064A9285B6C7FA6EFE4EF9">
    <w:name w:val="466CC7590D064A9285B6C7FA6EFE4EF9"/>
    <w:rsid w:val="00C70AA0"/>
  </w:style>
  <w:style w:type="paragraph" w:customStyle="1" w:styleId="A508E4A1E3CB4F25A9AA626851E8865B">
    <w:name w:val="A508E4A1E3CB4F25A9AA626851E8865B"/>
    <w:rsid w:val="00C70AA0"/>
  </w:style>
  <w:style w:type="paragraph" w:customStyle="1" w:styleId="4ADDC7A0270646FDAE4A3DFAF6F5F8F5">
    <w:name w:val="4ADDC7A0270646FDAE4A3DFAF6F5F8F5"/>
    <w:rsid w:val="00C70AA0"/>
  </w:style>
  <w:style w:type="paragraph" w:customStyle="1" w:styleId="0A2286D29674496C87A8E4888AFA3DE3">
    <w:name w:val="0A2286D29674496C87A8E4888AFA3DE3"/>
    <w:rsid w:val="00C70AA0"/>
  </w:style>
  <w:style w:type="paragraph" w:customStyle="1" w:styleId="52359AD82F2D4B70988506F893E22A7F">
    <w:name w:val="52359AD82F2D4B70988506F893E22A7F"/>
    <w:rsid w:val="00C70AA0"/>
  </w:style>
  <w:style w:type="paragraph" w:customStyle="1" w:styleId="77F2FCED201E45CFBBBBF4FDCF8B60C5">
    <w:name w:val="77F2FCED201E45CFBBBBF4FDCF8B60C5"/>
    <w:rsid w:val="00C70AA0"/>
  </w:style>
  <w:style w:type="paragraph" w:customStyle="1" w:styleId="279F2898833F411C8F1D0C8C6BFDEFCF">
    <w:name w:val="279F2898833F411C8F1D0C8C6BFDEFCF"/>
    <w:rsid w:val="00C70AA0"/>
  </w:style>
  <w:style w:type="paragraph" w:customStyle="1" w:styleId="894CEF5BFD664FE1B9A099AE770FFE8E">
    <w:name w:val="894CEF5BFD664FE1B9A099AE770FFE8E"/>
    <w:rsid w:val="00C70AA0"/>
  </w:style>
  <w:style w:type="paragraph" w:customStyle="1" w:styleId="5BC4C95529074631B8BAA14E579C112E">
    <w:name w:val="5BC4C95529074631B8BAA14E579C112E"/>
    <w:rsid w:val="00C70AA0"/>
  </w:style>
  <w:style w:type="paragraph" w:customStyle="1" w:styleId="9913E56753854B8F8A71E01C1C18CBEF">
    <w:name w:val="9913E56753854B8F8A71E01C1C18CBEF"/>
    <w:rsid w:val="00C70AA0"/>
  </w:style>
  <w:style w:type="paragraph" w:customStyle="1" w:styleId="E1160C79D8D84CE98436F26B702505CA">
    <w:name w:val="E1160C79D8D84CE98436F26B702505CA"/>
    <w:rsid w:val="00C70AA0"/>
  </w:style>
  <w:style w:type="paragraph" w:customStyle="1" w:styleId="B8BF10E6AADF443FA30BDA3256C1E227">
    <w:name w:val="B8BF10E6AADF443FA30BDA3256C1E227"/>
    <w:rsid w:val="00C70AA0"/>
  </w:style>
  <w:style w:type="paragraph" w:customStyle="1" w:styleId="9AD3885855944956A48B812755657D19">
    <w:name w:val="9AD3885855944956A48B812755657D19"/>
    <w:rsid w:val="00C70AA0"/>
  </w:style>
  <w:style w:type="paragraph" w:customStyle="1" w:styleId="7A66E4252A134FF19788A4818D0F96EA">
    <w:name w:val="7A66E4252A134FF19788A4818D0F96EA"/>
    <w:rsid w:val="00C70AA0"/>
  </w:style>
  <w:style w:type="paragraph" w:customStyle="1" w:styleId="F9F9CB1168244C4E9A082B2A74939DAF">
    <w:name w:val="F9F9CB1168244C4E9A082B2A74939DAF"/>
    <w:rsid w:val="00C70AA0"/>
  </w:style>
  <w:style w:type="paragraph" w:customStyle="1" w:styleId="A064B4A4B56A4FE5A78A0287C0FCEA3C">
    <w:name w:val="A064B4A4B56A4FE5A78A0287C0FCEA3C"/>
    <w:rsid w:val="00344C71"/>
  </w:style>
  <w:style w:type="paragraph" w:customStyle="1" w:styleId="5D4C1D6BDC7C4256B8FB71022E2AF6E6">
    <w:name w:val="5D4C1D6BDC7C4256B8FB71022E2AF6E6"/>
    <w:rsid w:val="00344C71"/>
  </w:style>
  <w:style w:type="paragraph" w:customStyle="1" w:styleId="C29BA1C52F7D46D38D9606DE8BAA9B56">
    <w:name w:val="C29BA1C52F7D46D38D9606DE8BAA9B56"/>
    <w:rsid w:val="00344C71"/>
  </w:style>
  <w:style w:type="paragraph" w:customStyle="1" w:styleId="0BBAFEB3F9A4475C8650D86A1B004098">
    <w:name w:val="0BBAFEB3F9A4475C8650D86A1B004098"/>
    <w:rsid w:val="00344C71"/>
  </w:style>
  <w:style w:type="paragraph" w:customStyle="1" w:styleId="09E5C43968FA4703AFD2CE688436C166">
    <w:name w:val="09E5C43968FA4703AFD2CE688436C166"/>
    <w:rsid w:val="00344C71"/>
  </w:style>
  <w:style w:type="paragraph" w:customStyle="1" w:styleId="B502FD53B0504DF693157E95FF79C2D1">
    <w:name w:val="B502FD53B0504DF693157E95FF79C2D1"/>
    <w:rsid w:val="00344C71"/>
  </w:style>
  <w:style w:type="paragraph" w:customStyle="1" w:styleId="09B25706E3A14A41A3BD1C6FDC0A7DE6">
    <w:name w:val="09B25706E3A14A41A3BD1C6FDC0A7DE6"/>
    <w:rsid w:val="00344C71"/>
  </w:style>
  <w:style w:type="paragraph" w:customStyle="1" w:styleId="7F135CB22D81403DAF9D1BDB36CD3871">
    <w:name w:val="7F135CB22D81403DAF9D1BDB36CD3871"/>
    <w:rsid w:val="00344C71"/>
  </w:style>
  <w:style w:type="paragraph" w:customStyle="1" w:styleId="C128FB9FF800410E8C7D4DD8008F6009">
    <w:name w:val="C128FB9FF800410E8C7D4DD8008F6009"/>
    <w:rsid w:val="00344C71"/>
  </w:style>
  <w:style w:type="paragraph" w:customStyle="1" w:styleId="259050CFEF8446C0B19265B4C9AAB8C1">
    <w:name w:val="259050CFEF8446C0B19265B4C9AAB8C1"/>
    <w:rsid w:val="00344C71"/>
  </w:style>
  <w:style w:type="paragraph" w:customStyle="1" w:styleId="D7475AC9A8424D6EBCE4CE5DC1C01B44">
    <w:name w:val="D7475AC9A8424D6EBCE4CE5DC1C01B44"/>
    <w:rsid w:val="00344C71"/>
  </w:style>
  <w:style w:type="paragraph" w:customStyle="1" w:styleId="A5BBF4FC699049DFBE23F66627FD003B">
    <w:name w:val="A5BBF4FC699049DFBE23F66627FD003B"/>
    <w:rsid w:val="00344C71"/>
  </w:style>
  <w:style w:type="paragraph" w:customStyle="1" w:styleId="E6D7F5E394E14E42BD7A5F15D54E6CAB">
    <w:name w:val="E6D7F5E394E14E42BD7A5F15D54E6CAB"/>
    <w:rsid w:val="00344C71"/>
  </w:style>
  <w:style w:type="paragraph" w:customStyle="1" w:styleId="C7028AC3B0944EB6B8C69979F646753B">
    <w:name w:val="C7028AC3B0944EB6B8C69979F646753B"/>
    <w:rsid w:val="00344C71"/>
  </w:style>
  <w:style w:type="paragraph" w:customStyle="1" w:styleId="94579EB1665B4AC986AB004A9E438B7E">
    <w:name w:val="94579EB1665B4AC986AB004A9E438B7E"/>
    <w:rsid w:val="00344C71"/>
  </w:style>
  <w:style w:type="paragraph" w:customStyle="1" w:styleId="143BBCDC30BE41B9A87CC8F96E3D4694">
    <w:name w:val="143BBCDC30BE41B9A87CC8F96E3D4694"/>
    <w:rsid w:val="00344C71"/>
  </w:style>
  <w:style w:type="paragraph" w:customStyle="1" w:styleId="9805587419FE429AAFB1AD45E0F3EA07">
    <w:name w:val="9805587419FE429AAFB1AD45E0F3EA07"/>
    <w:rsid w:val="00344C71"/>
  </w:style>
  <w:style w:type="paragraph" w:customStyle="1" w:styleId="E57E3E0F01FC406EA2D481472B26FADF">
    <w:name w:val="E57E3E0F01FC406EA2D481472B26FADF"/>
    <w:rsid w:val="00344C71"/>
  </w:style>
  <w:style w:type="paragraph" w:customStyle="1" w:styleId="F6EAD18177184D4E842F67565F125A4F">
    <w:name w:val="F6EAD18177184D4E842F67565F125A4F"/>
    <w:rsid w:val="00344C71"/>
  </w:style>
  <w:style w:type="paragraph" w:customStyle="1" w:styleId="B592A52754594BF39C395FE062AB0712">
    <w:name w:val="B592A52754594BF39C395FE062AB0712"/>
    <w:rsid w:val="00BA4E2D"/>
  </w:style>
  <w:style w:type="paragraph" w:customStyle="1" w:styleId="E5C8BD488C314A6392FC98F8C5AECDF8">
    <w:name w:val="E5C8BD488C314A6392FC98F8C5AECDF8"/>
    <w:rsid w:val="00BA4E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CDD866-CC86-413A-AB5D-671734111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842</TotalTime>
  <Pages>3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Mohammad Hossein Rimaz</dc:creator>
  <cp:keywords/>
  <cp:lastModifiedBy>Hossein Rimaz</cp:lastModifiedBy>
  <cp:revision>8</cp:revision>
  <cp:lastPrinted>2018-08-07T10:49:00Z</cp:lastPrinted>
  <dcterms:created xsi:type="dcterms:W3CDTF">2017-08-01T22:32:00Z</dcterms:created>
  <dcterms:modified xsi:type="dcterms:W3CDTF">2018-08-07T22:08:00Z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